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7D" w:rsidRPr="008E64C2" w:rsidRDefault="000C6F7D" w:rsidP="00CF609D">
      <w:pPr>
        <w:pStyle w:val="Heading1"/>
        <w:jc w:val="center"/>
        <w:rPr>
          <w:rFonts w:cstheme="majorHAnsi"/>
          <w:b/>
          <w:sz w:val="44"/>
        </w:rPr>
      </w:pPr>
      <w:r w:rsidRPr="008E64C2">
        <w:rPr>
          <w:rFonts w:cstheme="majorHAnsi"/>
          <w:b/>
          <w:sz w:val="44"/>
        </w:rPr>
        <w:t>Project Team Contract</w:t>
      </w:r>
    </w:p>
    <w:p w:rsidR="00CF609D" w:rsidRPr="00CF609D" w:rsidRDefault="00CF609D" w:rsidP="00CF609D"/>
    <w:tbl>
      <w:tblPr>
        <w:tblStyle w:val="GridTable1Light-Accent11"/>
        <w:tblpPr w:leftFromText="180" w:rightFromText="180" w:vertAnchor="text" w:horzAnchor="margin" w:tblpY="161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785"/>
        <w:gridCol w:w="1170"/>
        <w:gridCol w:w="2610"/>
        <w:gridCol w:w="2785"/>
      </w:tblGrid>
      <w:tr w:rsidR="00CF52C6" w:rsidRPr="005E5FE4" w:rsidTr="0044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none" w:sz="0" w:space="0" w:color="auto"/>
            </w:tcBorders>
          </w:tcPr>
          <w:p w:rsidR="00CF52C6" w:rsidRPr="00AB42C5" w:rsidRDefault="00CF52C6" w:rsidP="00EB7D2B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szCs w:val="24"/>
              </w:rPr>
              <w:t>Team</w:t>
            </w:r>
            <w:r w:rsidR="00E9228A" w:rsidRPr="00AB42C5">
              <w:rPr>
                <w:rFonts w:cstheme="minorHAnsi"/>
                <w:szCs w:val="24"/>
              </w:rPr>
              <w:t xml:space="preserve"> Name</w:t>
            </w:r>
          </w:p>
        </w:tc>
        <w:tc>
          <w:tcPr>
            <w:tcW w:w="6565" w:type="dxa"/>
            <w:gridSpan w:val="3"/>
            <w:tcBorders>
              <w:bottom w:val="none" w:sz="0" w:space="0" w:color="auto"/>
            </w:tcBorders>
          </w:tcPr>
          <w:p w:rsidR="00CF52C6" w:rsidRPr="00AB42C5" w:rsidRDefault="00FE3F94" w:rsidP="00EB7D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Cs w:val="24"/>
              </w:rPr>
            </w:pPr>
            <w:r w:rsidRPr="00AB42C5">
              <w:rPr>
                <w:rFonts w:cstheme="minorHAnsi"/>
                <w:b w:val="0"/>
                <w:szCs w:val="24"/>
              </w:rPr>
              <w:t>602-</w:t>
            </w:r>
            <w:r w:rsidR="00E11F7C" w:rsidRPr="00AB42C5">
              <w:rPr>
                <w:rFonts w:cstheme="minorHAnsi"/>
                <w:b w:val="0"/>
                <w:szCs w:val="24"/>
              </w:rPr>
              <w:t>Group 11</w:t>
            </w:r>
          </w:p>
        </w:tc>
      </w:tr>
      <w:tr w:rsidR="00675F25" w:rsidRPr="005E5FE4" w:rsidTr="0044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675F25" w:rsidRPr="00AB42C5" w:rsidRDefault="00675F25" w:rsidP="00EB7D2B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szCs w:val="24"/>
              </w:rPr>
              <w:t xml:space="preserve">Project </w:t>
            </w:r>
            <w:r w:rsidR="004F3E7F" w:rsidRPr="00AB42C5">
              <w:rPr>
                <w:rFonts w:cstheme="minorHAnsi"/>
                <w:szCs w:val="24"/>
              </w:rPr>
              <w:t>Title</w:t>
            </w:r>
          </w:p>
        </w:tc>
        <w:tc>
          <w:tcPr>
            <w:tcW w:w="6565" w:type="dxa"/>
            <w:gridSpan w:val="3"/>
          </w:tcPr>
          <w:p w:rsidR="00675F25" w:rsidRPr="00AB42C5" w:rsidRDefault="00716902" w:rsidP="00EB7D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AB42C5">
              <w:rPr>
                <w:rFonts w:cstheme="minorHAnsi"/>
                <w:szCs w:val="24"/>
              </w:rPr>
              <w:t xml:space="preserve"> </w:t>
            </w:r>
            <w:r w:rsidR="00675F25" w:rsidRPr="00AB42C5">
              <w:rPr>
                <w:rFonts w:cstheme="minorHAnsi"/>
                <w:szCs w:val="24"/>
              </w:rPr>
              <w:t>Longhorn Banking Consolidation Project</w:t>
            </w:r>
          </w:p>
        </w:tc>
      </w:tr>
      <w:tr w:rsidR="005E33EA" w:rsidRPr="005E5FE4" w:rsidTr="0071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</w:tcPr>
          <w:p w:rsidR="005E33EA" w:rsidRPr="00AB42C5" w:rsidRDefault="005E33EA" w:rsidP="00CF52C6">
            <w:pPr>
              <w:jc w:val="both"/>
              <w:rPr>
                <w:rFonts w:cstheme="minorHAnsi"/>
                <w:b w:val="0"/>
                <w:szCs w:val="24"/>
              </w:rPr>
            </w:pPr>
          </w:p>
          <w:p w:rsidR="005E33EA" w:rsidRPr="00AB42C5" w:rsidRDefault="005E33EA" w:rsidP="00CF52C6">
            <w:pPr>
              <w:jc w:val="both"/>
              <w:rPr>
                <w:rFonts w:cstheme="minorHAnsi"/>
                <w:b w:val="0"/>
                <w:szCs w:val="24"/>
              </w:rPr>
            </w:pPr>
          </w:p>
          <w:p w:rsidR="005E33EA" w:rsidRPr="00AB42C5" w:rsidRDefault="005E33EA" w:rsidP="00CF52C6">
            <w:pPr>
              <w:jc w:val="both"/>
              <w:rPr>
                <w:rFonts w:cstheme="minorHAnsi"/>
                <w:b w:val="0"/>
                <w:szCs w:val="24"/>
              </w:rPr>
            </w:pPr>
          </w:p>
          <w:p w:rsidR="00E97DB8" w:rsidRDefault="00E97DB8" w:rsidP="00EB7D2B">
            <w:pPr>
              <w:jc w:val="center"/>
              <w:rPr>
                <w:rFonts w:cstheme="minorHAnsi"/>
                <w:szCs w:val="24"/>
              </w:rPr>
            </w:pPr>
          </w:p>
          <w:p w:rsidR="005E33EA" w:rsidRPr="00AB42C5" w:rsidRDefault="005E33EA" w:rsidP="00EB7D2B">
            <w:pPr>
              <w:jc w:val="center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szCs w:val="24"/>
              </w:rPr>
              <w:t>Team Members</w:t>
            </w:r>
          </w:p>
        </w:tc>
        <w:tc>
          <w:tcPr>
            <w:tcW w:w="1170" w:type="dxa"/>
          </w:tcPr>
          <w:p w:rsidR="005E33EA" w:rsidRPr="00AB42C5" w:rsidRDefault="00BC7590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b/>
                <w:noProof/>
                <w:spacing w:val="-2"/>
              </w:rPr>
              <w:drawing>
                <wp:inline distT="0" distB="0" distL="0" distR="0" wp14:anchorId="653B5EEF" wp14:editId="31B5E079">
                  <wp:extent cx="533400" cy="504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AEAAQAAAAAAAAWHAAAAJGE3YzE4MzRhLTIyY2YtNDBkNy1hYTdiLWNlZDE4ODZiZDEzM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:rsidR="005E33EA" w:rsidRPr="00AB42C5" w:rsidRDefault="005E33EA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szCs w:val="24"/>
              </w:rPr>
              <w:br/>
            </w:r>
            <w:proofErr w:type="spellStart"/>
            <w:r w:rsidR="00AB7C2A" w:rsidRPr="00AB42C5">
              <w:rPr>
                <w:rFonts w:cstheme="minorHAnsi"/>
                <w:szCs w:val="24"/>
              </w:rPr>
              <w:t>Hirt</w:t>
            </w:r>
            <w:proofErr w:type="spellEnd"/>
            <w:r w:rsidR="00AB7C2A">
              <w:rPr>
                <w:rFonts w:cstheme="minorHAnsi"/>
                <w:szCs w:val="24"/>
              </w:rPr>
              <w:t>,</w:t>
            </w:r>
            <w:r w:rsidR="0084581F">
              <w:rPr>
                <w:rFonts w:cstheme="minorHAnsi"/>
                <w:szCs w:val="24"/>
              </w:rPr>
              <w:t xml:space="preserve"> </w:t>
            </w:r>
            <w:r w:rsidR="00AB7C2A">
              <w:rPr>
                <w:rFonts w:cstheme="minorHAnsi"/>
                <w:szCs w:val="24"/>
              </w:rPr>
              <w:t>Connor</w:t>
            </w:r>
          </w:p>
        </w:tc>
        <w:tc>
          <w:tcPr>
            <w:tcW w:w="2785" w:type="dxa"/>
          </w:tcPr>
          <w:p w:rsidR="00BC7590" w:rsidRDefault="00941A7B" w:rsidP="00BC75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hyperlink r:id="rId6" w:history="1">
              <w:r w:rsidR="00BC7590" w:rsidRPr="00543166">
                <w:rPr>
                  <w:rStyle w:val="Hyperlink"/>
                  <w:rFonts w:cstheme="minorHAnsi"/>
                  <w:szCs w:val="24"/>
                </w:rPr>
                <w:t>connor_hirt@tamu.edu</w:t>
              </w:r>
            </w:hyperlink>
          </w:p>
          <w:p w:rsidR="005E33EA" w:rsidRPr="00AB42C5" w:rsidRDefault="00BC7590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(469) 878-6607</w:t>
            </w:r>
          </w:p>
        </w:tc>
      </w:tr>
      <w:tr w:rsidR="005E33EA" w:rsidRPr="005E5FE4" w:rsidTr="0071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:rsidR="005E33EA" w:rsidRPr="00AB42C5" w:rsidRDefault="005E33EA" w:rsidP="00CF52C6">
            <w:pPr>
              <w:jc w:val="both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170" w:type="dxa"/>
          </w:tcPr>
          <w:p w:rsidR="005E33EA" w:rsidRPr="00AB42C5" w:rsidRDefault="0037527D" w:rsidP="005E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noProof/>
                <w:szCs w:val="24"/>
              </w:rPr>
              <w:drawing>
                <wp:inline distT="0" distB="0" distL="0" distR="0">
                  <wp:extent cx="449580" cy="51435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ulshrestha_Pulin-mi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:rsidR="005E33EA" w:rsidRPr="00AB42C5" w:rsidRDefault="005E33EA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5E33EA" w:rsidRDefault="004C61CB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szCs w:val="24"/>
              </w:rPr>
              <w:t>Kulshrestha</w:t>
            </w:r>
            <w:r w:rsidR="00180361">
              <w:rPr>
                <w:rFonts w:cstheme="minorHAnsi"/>
                <w:szCs w:val="24"/>
              </w:rPr>
              <w:t xml:space="preserve">, </w:t>
            </w:r>
            <w:r w:rsidR="00180361" w:rsidRPr="00AB42C5">
              <w:rPr>
                <w:rFonts w:cstheme="minorHAnsi"/>
                <w:szCs w:val="24"/>
              </w:rPr>
              <w:t>Pulin</w:t>
            </w:r>
          </w:p>
          <w:p w:rsidR="005159D9" w:rsidRPr="00AB42C5" w:rsidRDefault="005159D9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  <w:tc>
          <w:tcPr>
            <w:tcW w:w="2785" w:type="dxa"/>
          </w:tcPr>
          <w:p w:rsidR="005E33EA" w:rsidRDefault="00941A7B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hyperlink r:id="rId8" w:history="1">
              <w:r w:rsidR="0037527D" w:rsidRPr="00C938D0">
                <w:rPr>
                  <w:rStyle w:val="Hyperlink"/>
                  <w:rFonts w:cstheme="minorHAnsi"/>
                  <w:szCs w:val="24"/>
                </w:rPr>
                <w:t>pulin.k@tamu.edu</w:t>
              </w:r>
            </w:hyperlink>
          </w:p>
          <w:p w:rsidR="0037527D" w:rsidRPr="00AB42C5" w:rsidRDefault="0037527D" w:rsidP="00CF52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(979) 703 9572</w:t>
            </w:r>
          </w:p>
        </w:tc>
      </w:tr>
      <w:tr w:rsidR="00260028" w:rsidRPr="005E5FE4" w:rsidTr="00716902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</w:tcPr>
          <w:p w:rsidR="00260028" w:rsidRPr="00AB42C5" w:rsidRDefault="00260028" w:rsidP="00260028">
            <w:pPr>
              <w:jc w:val="both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1170" w:type="dxa"/>
          </w:tcPr>
          <w:p w:rsidR="00260028" w:rsidRPr="00AB42C5" w:rsidRDefault="00260028" w:rsidP="00963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noProof/>
                <w:szCs w:val="24"/>
              </w:rPr>
              <w:drawing>
                <wp:inline distT="0" distB="0" distL="0" distR="0" wp14:anchorId="76E01590" wp14:editId="0DA83E5C">
                  <wp:extent cx="472440" cy="472440"/>
                  <wp:effectExtent l="0" t="0" r="3810" b="3810"/>
                  <wp:docPr id="1" name="Picture 1" descr="C:\Users\rafip\AppData\Local\Microsoft\Windows\INetCacheContent.Word\d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fip\AppData\Local\Microsoft\Windows\INetCacheContent.Word\d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:rsidR="00260028" w:rsidRPr="00AB42C5" w:rsidRDefault="00260028" w:rsidP="002600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szCs w:val="24"/>
              </w:rPr>
              <w:br/>
            </w:r>
            <w:r>
              <w:rPr>
                <w:rFonts w:cstheme="minorHAnsi"/>
                <w:szCs w:val="24"/>
              </w:rPr>
              <w:t xml:space="preserve">Rafi, </w:t>
            </w:r>
            <w:proofErr w:type="spellStart"/>
            <w:r>
              <w:rPr>
                <w:rFonts w:cstheme="minorHAnsi"/>
                <w:szCs w:val="24"/>
              </w:rPr>
              <w:t>Parvez</w:t>
            </w:r>
            <w:proofErr w:type="spellEnd"/>
          </w:p>
        </w:tc>
        <w:tc>
          <w:tcPr>
            <w:tcW w:w="2785" w:type="dxa"/>
          </w:tcPr>
          <w:p w:rsidR="00260028" w:rsidRPr="00AB42C5" w:rsidRDefault="00941A7B" w:rsidP="002600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hyperlink r:id="rId10" w:history="1">
              <w:r w:rsidR="00260028" w:rsidRPr="00AB42C5">
                <w:rPr>
                  <w:rStyle w:val="Hyperlink"/>
                  <w:rFonts w:cstheme="minorHAnsi"/>
                  <w:szCs w:val="24"/>
                </w:rPr>
                <w:t>rafiparvez@tamu.edu</w:t>
              </w:r>
            </w:hyperlink>
          </w:p>
          <w:p w:rsidR="00260028" w:rsidRPr="00AB42C5" w:rsidRDefault="00260028" w:rsidP="002600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AB42C5">
              <w:rPr>
                <w:rFonts w:cstheme="minorHAnsi"/>
                <w:szCs w:val="24"/>
              </w:rPr>
              <w:t>(979) 739 8226</w:t>
            </w:r>
          </w:p>
        </w:tc>
      </w:tr>
    </w:tbl>
    <w:p w:rsidR="00CF52C6" w:rsidRPr="005E5FE4" w:rsidRDefault="00CF52C6" w:rsidP="00FB1A43">
      <w:pPr>
        <w:jc w:val="both"/>
        <w:rPr>
          <w:rFonts w:ascii="Arial" w:hAnsi="Arial" w:cs="Arial"/>
          <w:sz w:val="24"/>
          <w:szCs w:val="24"/>
        </w:rPr>
      </w:pPr>
    </w:p>
    <w:p w:rsidR="00440219" w:rsidRDefault="00AE4ED7" w:rsidP="00644252">
      <w:pPr>
        <w:pStyle w:val="Heading1"/>
        <w:numPr>
          <w:ilvl w:val="0"/>
          <w:numId w:val="19"/>
        </w:numPr>
      </w:pPr>
      <w:r>
        <w:t>Purpose</w:t>
      </w:r>
    </w:p>
    <w:p w:rsidR="003F7833" w:rsidRDefault="009A741A" w:rsidP="00941A7B">
      <w:pPr>
        <w:spacing w:line="360" w:lineRule="auto"/>
        <w:jc w:val="both"/>
        <w:rPr>
          <w:szCs w:val="24"/>
        </w:rPr>
      </w:pPr>
      <w:r w:rsidRPr="00503020">
        <w:rPr>
          <w:szCs w:val="24"/>
        </w:rPr>
        <w:t>The purpose of this project team contract</w:t>
      </w:r>
      <w:r w:rsidR="005300B9" w:rsidRPr="00503020">
        <w:rPr>
          <w:szCs w:val="24"/>
        </w:rPr>
        <w:t xml:space="preserve"> is to outline</w:t>
      </w:r>
      <w:r w:rsidR="0037527D">
        <w:rPr>
          <w:szCs w:val="24"/>
        </w:rPr>
        <w:t xml:space="preserve"> all the guidelines that need to </w:t>
      </w:r>
      <w:proofErr w:type="gramStart"/>
      <w:r w:rsidR="0037527D">
        <w:rPr>
          <w:szCs w:val="24"/>
        </w:rPr>
        <w:t>be followed</w:t>
      </w:r>
      <w:proofErr w:type="gramEnd"/>
      <w:r w:rsidR="0037527D">
        <w:rPr>
          <w:szCs w:val="24"/>
        </w:rPr>
        <w:t xml:space="preserve"> by each team member throughout project. All the guidelines mentioned in the contract </w:t>
      </w:r>
      <w:r w:rsidR="00941A7B">
        <w:rPr>
          <w:szCs w:val="24"/>
        </w:rPr>
        <w:t>would</w:t>
      </w:r>
      <w:r w:rsidR="0037527D">
        <w:rPr>
          <w:szCs w:val="24"/>
        </w:rPr>
        <w:t xml:space="preserve"> help to monitor the status of task assigned to each member and will ensure that each member is contributing their</w:t>
      </w:r>
      <w:r w:rsidR="003668FA">
        <w:rPr>
          <w:szCs w:val="24"/>
        </w:rPr>
        <w:t xml:space="preserve"> part to full extent. It covers </w:t>
      </w:r>
      <w:r w:rsidR="00D95F57">
        <w:rPr>
          <w:szCs w:val="24"/>
        </w:rPr>
        <w:t>all the clause</w:t>
      </w:r>
      <w:r w:rsidR="00941A7B">
        <w:rPr>
          <w:szCs w:val="24"/>
        </w:rPr>
        <w:t>s</w:t>
      </w:r>
      <w:r w:rsidR="00D95F57">
        <w:rPr>
          <w:szCs w:val="24"/>
        </w:rPr>
        <w:t xml:space="preserve"> related to team communication, code of conducts and</w:t>
      </w:r>
      <w:r w:rsidR="00941A7B">
        <w:rPr>
          <w:szCs w:val="24"/>
        </w:rPr>
        <w:t xml:space="preserve"> conflict resolution in case there will be</w:t>
      </w:r>
      <w:r w:rsidR="00D95F57">
        <w:rPr>
          <w:szCs w:val="24"/>
        </w:rPr>
        <w:t xml:space="preserve"> any discrepancy among team members. This also ensure that the tasks </w:t>
      </w:r>
      <w:proofErr w:type="gramStart"/>
      <w:r w:rsidR="00941A7B">
        <w:rPr>
          <w:szCs w:val="24"/>
        </w:rPr>
        <w:t>will be</w:t>
      </w:r>
      <w:r w:rsidR="00D95F57">
        <w:rPr>
          <w:szCs w:val="24"/>
        </w:rPr>
        <w:t xml:space="preserve"> divided equally and </w:t>
      </w:r>
      <w:r w:rsidR="00570564">
        <w:rPr>
          <w:szCs w:val="24"/>
        </w:rPr>
        <w:t>delivered as per schedule</w:t>
      </w:r>
      <w:proofErr w:type="gramEnd"/>
      <w:r w:rsidR="00570564">
        <w:rPr>
          <w:szCs w:val="24"/>
        </w:rPr>
        <w:t xml:space="preserve">. The contract has a peer evaluation form to rate </w:t>
      </w:r>
      <w:r w:rsidR="00941A7B">
        <w:rPr>
          <w:szCs w:val="24"/>
        </w:rPr>
        <w:t>performance</w:t>
      </w:r>
      <w:r w:rsidR="00941A7B">
        <w:rPr>
          <w:szCs w:val="24"/>
        </w:rPr>
        <w:t xml:space="preserve"> </w:t>
      </w:r>
      <w:r w:rsidR="00941A7B">
        <w:t xml:space="preserve">of </w:t>
      </w:r>
      <w:r w:rsidR="00941A7B">
        <w:rPr>
          <w:szCs w:val="24"/>
        </w:rPr>
        <w:t xml:space="preserve">each of the </w:t>
      </w:r>
      <w:r w:rsidR="00570564">
        <w:rPr>
          <w:szCs w:val="24"/>
        </w:rPr>
        <w:t xml:space="preserve">team </w:t>
      </w:r>
      <w:r w:rsidR="00941A7B">
        <w:rPr>
          <w:szCs w:val="24"/>
        </w:rPr>
        <w:t>members</w:t>
      </w:r>
      <w:r w:rsidR="00570564">
        <w:rPr>
          <w:szCs w:val="24"/>
        </w:rPr>
        <w:t>.</w:t>
      </w:r>
    </w:p>
    <w:p w:rsidR="00623EAD" w:rsidRDefault="008A6ADC" w:rsidP="00941A7B">
      <w:pPr>
        <w:pStyle w:val="Heading1"/>
        <w:numPr>
          <w:ilvl w:val="0"/>
          <w:numId w:val="19"/>
        </w:numPr>
        <w:spacing w:line="360" w:lineRule="auto"/>
      </w:pPr>
      <w:r>
        <w:t>Terms of</w:t>
      </w:r>
      <w:r w:rsidR="009071F3">
        <w:t xml:space="preserve"> Team</w:t>
      </w:r>
      <w:r>
        <w:t xml:space="preserve"> Contract</w:t>
      </w:r>
    </w:p>
    <w:p w:rsidR="003D0331" w:rsidRDefault="00EE1F03" w:rsidP="00941A7B">
      <w:pPr>
        <w:pStyle w:val="Heading3"/>
        <w:numPr>
          <w:ilvl w:val="1"/>
          <w:numId w:val="19"/>
        </w:numPr>
        <w:spacing w:line="360" w:lineRule="auto"/>
      </w:pPr>
      <w:r>
        <w:t>Code of Conduct</w:t>
      </w:r>
    </w:p>
    <w:p w:rsidR="003D0331" w:rsidRDefault="003D0331" w:rsidP="00941A7B">
      <w:pPr>
        <w:spacing w:line="360" w:lineRule="auto"/>
        <w:ind w:firstLine="360"/>
        <w:jc w:val="both"/>
      </w:pPr>
      <w:r>
        <w:t>We agree to:</w:t>
      </w:r>
    </w:p>
    <w:p w:rsidR="003D0331" w:rsidRPr="00411F0F" w:rsidRDefault="003D0331" w:rsidP="00941A7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>
        <w:rPr>
          <w:rFonts w:cs="Times New Roman"/>
          <w:szCs w:val="24"/>
        </w:rPr>
        <w:t>treat</w:t>
      </w:r>
      <w:proofErr w:type="gramEnd"/>
      <w:r>
        <w:rPr>
          <w:rFonts w:cs="Times New Roman"/>
          <w:szCs w:val="24"/>
        </w:rPr>
        <w:t xml:space="preserve"> every other team member with due respect.</w:t>
      </w:r>
    </w:p>
    <w:p w:rsidR="003D0331" w:rsidRPr="0066366D" w:rsidRDefault="003D0331" w:rsidP="00941A7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>
        <w:t>be</w:t>
      </w:r>
      <w:proofErr w:type="gramEnd"/>
      <w:r>
        <w:t xml:space="preserve"> open and honest in dealing with other team members</w:t>
      </w:r>
      <w:r w:rsidRPr="00411F0F">
        <w:rPr>
          <w:rFonts w:cs="Times New Roman"/>
          <w:szCs w:val="24"/>
        </w:rPr>
        <w:t>.</w:t>
      </w:r>
    </w:p>
    <w:p w:rsidR="003D0331" w:rsidRPr="00B14519" w:rsidRDefault="003D0331" w:rsidP="00941A7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>
        <w:rPr>
          <w:rFonts w:cs="Times New Roman"/>
          <w:szCs w:val="24"/>
        </w:rPr>
        <w:t>be</w:t>
      </w:r>
      <w:proofErr w:type="gramEnd"/>
      <w:r>
        <w:rPr>
          <w:rFonts w:cs="Times New Roman"/>
          <w:szCs w:val="24"/>
        </w:rPr>
        <w:t xml:space="preserve"> open to every view from team members, even if it is conflicting.</w:t>
      </w:r>
    </w:p>
    <w:p w:rsidR="003D0331" w:rsidRPr="00612AF6" w:rsidRDefault="003D0331" w:rsidP="00941A7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>
        <w:rPr>
          <w:rFonts w:cs="Times New Roman"/>
          <w:szCs w:val="24"/>
        </w:rPr>
        <w:t>k</w:t>
      </w:r>
      <w:r w:rsidRPr="00612AF6">
        <w:rPr>
          <w:rFonts w:cs="Times New Roman"/>
          <w:szCs w:val="24"/>
        </w:rPr>
        <w:t>eep</w:t>
      </w:r>
      <w:proofErr w:type="gramEnd"/>
      <w:r w:rsidRPr="00612AF6">
        <w:rPr>
          <w:rFonts w:cs="Times New Roman"/>
          <w:szCs w:val="24"/>
        </w:rPr>
        <w:t xml:space="preserve"> other team members informed of information related to the project</w:t>
      </w:r>
      <w:r>
        <w:rPr>
          <w:rFonts w:cs="Times New Roman"/>
          <w:szCs w:val="24"/>
        </w:rPr>
        <w:t xml:space="preserve"> and its progress.</w:t>
      </w:r>
    </w:p>
    <w:p w:rsidR="003D0331" w:rsidRPr="00DF0595" w:rsidRDefault="003D0331" w:rsidP="00941A7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>
        <w:rPr>
          <w:rFonts w:cs="Times New Roman"/>
          <w:szCs w:val="24"/>
        </w:rPr>
        <w:t>s</w:t>
      </w:r>
      <w:r w:rsidRPr="00612AF6">
        <w:rPr>
          <w:rFonts w:cs="Times New Roman"/>
          <w:szCs w:val="24"/>
        </w:rPr>
        <w:t>ee</w:t>
      </w:r>
      <w:proofErr w:type="gramEnd"/>
      <w:r w:rsidRPr="00612AF6">
        <w:rPr>
          <w:rFonts w:cs="Times New Roman"/>
          <w:szCs w:val="24"/>
        </w:rPr>
        <w:t xml:space="preserve"> the team project through to completion</w:t>
      </w:r>
      <w:r>
        <w:rPr>
          <w:rFonts w:cs="Times New Roman"/>
          <w:szCs w:val="24"/>
        </w:rPr>
        <w:t xml:space="preserve"> in due time.</w:t>
      </w:r>
    </w:p>
    <w:p w:rsidR="003D0331" w:rsidRPr="003D0331" w:rsidRDefault="003D0331" w:rsidP="00941A7B">
      <w:pPr>
        <w:pStyle w:val="ListParagraph"/>
        <w:numPr>
          <w:ilvl w:val="0"/>
          <w:numId w:val="11"/>
        </w:numPr>
        <w:spacing w:line="360" w:lineRule="auto"/>
        <w:jc w:val="both"/>
      </w:pPr>
      <w:proofErr w:type="gramStart"/>
      <w:r>
        <w:lastRenderedPageBreak/>
        <w:t>respect</w:t>
      </w:r>
      <w:proofErr w:type="gramEnd"/>
      <w:r>
        <w:t xml:space="preserve"> the confidentiality of our project and share necessary information with team members only.</w:t>
      </w:r>
    </w:p>
    <w:p w:rsidR="00D4025B" w:rsidRDefault="00C371B8" w:rsidP="00941A7B">
      <w:pPr>
        <w:pStyle w:val="Heading3"/>
        <w:numPr>
          <w:ilvl w:val="1"/>
          <w:numId w:val="19"/>
        </w:numPr>
        <w:spacing w:line="360" w:lineRule="auto"/>
      </w:pPr>
      <w:r>
        <w:t>Communication</w:t>
      </w:r>
    </w:p>
    <w:p w:rsidR="00D4025B" w:rsidRPr="00503020" w:rsidRDefault="00D4025B" w:rsidP="00941A7B">
      <w:pPr>
        <w:spacing w:line="360" w:lineRule="auto"/>
        <w:ind w:firstLine="360"/>
        <w:jc w:val="both"/>
      </w:pPr>
      <w:r w:rsidRPr="00503020">
        <w:t xml:space="preserve">We </w:t>
      </w:r>
      <w:r>
        <w:t>agree to:</w:t>
      </w:r>
    </w:p>
    <w:p w:rsidR="00D4025B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t>d</w:t>
      </w:r>
      <w:r w:rsidRPr="00503020">
        <w:t>ecide</w:t>
      </w:r>
      <w:proofErr w:type="gramEnd"/>
      <w:r w:rsidRPr="00503020">
        <w:t xml:space="preserve"> as a team on the best mode to communicate various </w:t>
      </w:r>
      <w:r>
        <w:t xml:space="preserve">project/team related </w:t>
      </w:r>
      <w:r w:rsidRPr="00503020">
        <w:t>information.</w:t>
      </w:r>
    </w:p>
    <w:p w:rsidR="00D4025B" w:rsidRPr="00503020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t>decide</w:t>
      </w:r>
      <w:proofErr w:type="gramEnd"/>
      <w:r>
        <w:t xml:space="preserve"> as a team on the timings and schedules of all our team meetings.</w:t>
      </w:r>
    </w:p>
    <w:p w:rsidR="00D4025B" w:rsidRPr="00503020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t>a</w:t>
      </w:r>
      <w:r w:rsidRPr="00503020">
        <w:t>ttend</w:t>
      </w:r>
      <w:proofErr w:type="gramEnd"/>
      <w:r w:rsidRPr="00503020">
        <w:t xml:space="preserve"> </w:t>
      </w:r>
      <w:r>
        <w:t xml:space="preserve">all </w:t>
      </w:r>
      <w:r w:rsidRPr="00503020">
        <w:t>the team meeting</w:t>
      </w:r>
      <w:r>
        <w:t>s</w:t>
      </w:r>
      <w:r w:rsidRPr="00503020">
        <w:t xml:space="preserve"> on time</w:t>
      </w:r>
      <w:r>
        <w:t>.</w:t>
      </w:r>
    </w:p>
    <w:p w:rsidR="00D4025B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t>inform</w:t>
      </w:r>
      <w:proofErr w:type="gramEnd"/>
      <w:r>
        <w:t xml:space="preserve"> the team at least 4 hours in advance, if we will not be able to attend any of the team meetings or will be running late for the meeting.</w:t>
      </w:r>
    </w:p>
    <w:p w:rsidR="00D4025B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t>a</w:t>
      </w:r>
      <w:r w:rsidRPr="00503020">
        <w:t>rrange</w:t>
      </w:r>
      <w:proofErr w:type="gramEnd"/>
      <w:r w:rsidRPr="00503020">
        <w:t xml:space="preserve"> additional meetings</w:t>
      </w:r>
      <w:r>
        <w:t xml:space="preserve"> or extend discussion</w:t>
      </w:r>
      <w:r w:rsidRPr="00503020">
        <w:t>, as needed</w:t>
      </w:r>
      <w:r>
        <w:t xml:space="preserve"> and agreed upon by the entire team.</w:t>
      </w:r>
    </w:p>
    <w:p w:rsidR="00D4025B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t>p</w:t>
      </w:r>
      <w:r w:rsidRPr="00503020">
        <w:t>resent</w:t>
      </w:r>
      <w:proofErr w:type="gramEnd"/>
      <w:r w:rsidRPr="00503020">
        <w:t xml:space="preserve"> ideas concisely</w:t>
      </w:r>
      <w:r>
        <w:t xml:space="preserve"> and clearly to everyone in the team.</w:t>
      </w:r>
    </w:p>
    <w:p w:rsidR="00D4025B" w:rsidRPr="00440219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 w:rsidRPr="00440219">
        <w:rPr>
          <w:rFonts w:cs="Times New Roman"/>
          <w:szCs w:val="24"/>
        </w:rPr>
        <w:t>keep</w:t>
      </w:r>
      <w:proofErr w:type="gramEnd"/>
      <w:r w:rsidRPr="00440219">
        <w:rPr>
          <w:rFonts w:cs="Times New Roman"/>
          <w:szCs w:val="24"/>
        </w:rPr>
        <w:t xml:space="preserve"> discussions on track.</w:t>
      </w:r>
    </w:p>
    <w:p w:rsidR="00D4025B" w:rsidRPr="00D4025B" w:rsidRDefault="00D4025B" w:rsidP="00941A7B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t>r</w:t>
      </w:r>
      <w:r w:rsidRPr="00503020">
        <w:t>ead</w:t>
      </w:r>
      <w:proofErr w:type="gramEnd"/>
      <w:r w:rsidRPr="00503020">
        <w:t xml:space="preserve"> communications (emails,</w:t>
      </w:r>
      <w:r>
        <w:t xml:space="preserve"> texts,</w:t>
      </w:r>
      <w:r w:rsidRPr="00503020">
        <w:t xml:space="preserve"> meeting minutes, action items, etc.) from each other</w:t>
      </w:r>
      <w:r>
        <w:t xml:space="preserve"> and r</w:t>
      </w:r>
      <w:r w:rsidRPr="00503020">
        <w:t>espond to each other in a timel</w:t>
      </w:r>
      <w:r>
        <w:t>y manner (i.e. within 24 hours).</w:t>
      </w:r>
    </w:p>
    <w:p w:rsidR="005009D9" w:rsidRDefault="00A21516" w:rsidP="00941A7B">
      <w:pPr>
        <w:pStyle w:val="Heading3"/>
        <w:numPr>
          <w:ilvl w:val="1"/>
          <w:numId w:val="19"/>
        </w:numPr>
        <w:spacing w:line="360" w:lineRule="auto"/>
      </w:pPr>
      <w:r>
        <w:t>Decision Making</w:t>
      </w:r>
    </w:p>
    <w:p w:rsidR="005009D9" w:rsidRDefault="005009D9" w:rsidP="00941A7B">
      <w:pPr>
        <w:spacing w:line="360" w:lineRule="auto"/>
        <w:ind w:firstLine="360"/>
        <w:jc w:val="both"/>
      </w:pPr>
      <w:r>
        <w:t>We agree to:</w:t>
      </w:r>
    </w:p>
    <w:p w:rsidR="005009D9" w:rsidRDefault="005009D9" w:rsidP="00941A7B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gramStart"/>
      <w:r>
        <w:t>keep</w:t>
      </w:r>
      <w:proofErr w:type="gramEnd"/>
      <w:r>
        <w:t xml:space="preserve"> all ideas and pointers from all team members open until final consensus decision is taken by the group.</w:t>
      </w:r>
    </w:p>
    <w:p w:rsidR="005009D9" w:rsidRDefault="005009D9" w:rsidP="00941A7B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gramStart"/>
      <w:r>
        <w:t>give</w:t>
      </w:r>
      <w:proofErr w:type="gramEnd"/>
      <w:r>
        <w:t xml:space="preserve"> equal weightage to inputs from all team members in decision-making process.</w:t>
      </w:r>
    </w:p>
    <w:p w:rsidR="005009D9" w:rsidRPr="00612AF6" w:rsidRDefault="005009D9" w:rsidP="00941A7B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gramStart"/>
      <w:r>
        <w:rPr>
          <w:rFonts w:cs="Times New Roman"/>
          <w:szCs w:val="24"/>
        </w:rPr>
        <w:t>go</w:t>
      </w:r>
      <w:proofErr w:type="gramEnd"/>
      <w:r>
        <w:rPr>
          <w:rFonts w:cs="Times New Roman"/>
          <w:szCs w:val="24"/>
        </w:rPr>
        <w:t xml:space="preserve"> with any decision that is </w:t>
      </w:r>
      <w:r w:rsidRPr="00612AF6">
        <w:rPr>
          <w:rFonts w:cs="Times New Roman"/>
          <w:szCs w:val="24"/>
        </w:rPr>
        <w:t xml:space="preserve">best </w:t>
      </w:r>
      <w:r>
        <w:rPr>
          <w:rFonts w:cs="Times New Roman"/>
          <w:szCs w:val="24"/>
        </w:rPr>
        <w:t>in the interest</w:t>
      </w:r>
      <w:r w:rsidRPr="00612A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of the whole</w:t>
      </w:r>
      <w:r w:rsidRPr="00612AF6">
        <w:rPr>
          <w:rFonts w:cs="Times New Roman"/>
          <w:szCs w:val="24"/>
        </w:rPr>
        <w:t xml:space="preserve"> project team</w:t>
      </w:r>
      <w:r>
        <w:rPr>
          <w:rFonts w:cs="Times New Roman"/>
          <w:szCs w:val="24"/>
        </w:rPr>
        <w:t xml:space="preserve"> and beyond any preference to an individual member.</w:t>
      </w:r>
    </w:p>
    <w:p w:rsidR="005009D9" w:rsidRPr="005009D9" w:rsidRDefault="005009D9" w:rsidP="00941A7B">
      <w:pPr>
        <w:pStyle w:val="ListParagraph"/>
        <w:numPr>
          <w:ilvl w:val="0"/>
          <w:numId w:val="13"/>
        </w:numPr>
        <w:spacing w:line="360" w:lineRule="auto"/>
        <w:jc w:val="both"/>
      </w:pPr>
      <w:proofErr w:type="gramStart"/>
      <w:r>
        <w:t>discuss</w:t>
      </w:r>
      <w:proofErr w:type="gramEnd"/>
      <w:r>
        <w:t xml:space="preserve"> decision-making criteria (time, resources, impact, </w:t>
      </w:r>
      <w:proofErr w:type="spellStart"/>
      <w:r>
        <w:t>etc</w:t>
      </w:r>
      <w:proofErr w:type="spellEnd"/>
      <w:r>
        <w:t>) in team before opting for a choice.</w:t>
      </w:r>
    </w:p>
    <w:p w:rsidR="00A05998" w:rsidRDefault="00A73052" w:rsidP="00941A7B">
      <w:pPr>
        <w:pStyle w:val="Heading3"/>
        <w:numPr>
          <w:ilvl w:val="1"/>
          <w:numId w:val="19"/>
        </w:numPr>
        <w:spacing w:line="360" w:lineRule="auto"/>
      </w:pPr>
      <w:r>
        <w:t>Responsibility</w:t>
      </w:r>
    </w:p>
    <w:p w:rsidR="00A05998" w:rsidRDefault="00A05998" w:rsidP="00941A7B">
      <w:pPr>
        <w:spacing w:line="360" w:lineRule="auto"/>
        <w:ind w:firstLine="360"/>
        <w:jc w:val="both"/>
      </w:pPr>
      <w:r>
        <w:t>We agree to:</w:t>
      </w:r>
    </w:p>
    <w:p w:rsidR="00A05998" w:rsidRDefault="00A05998" w:rsidP="00941A7B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gramStart"/>
      <w:r>
        <w:t>complete</w:t>
      </w:r>
      <w:proofErr w:type="gramEnd"/>
      <w:r>
        <w:t xml:space="preserve"> our assigned tasks before due date. If for any unforeseen reason, we are running behind schedule, we agree to notify the team beforehand.</w:t>
      </w:r>
    </w:p>
    <w:p w:rsidR="00A05998" w:rsidRDefault="00A05998" w:rsidP="00941A7B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gramStart"/>
      <w:r>
        <w:t>to</w:t>
      </w:r>
      <w:proofErr w:type="gramEnd"/>
      <w:r>
        <w:t xml:space="preserve"> inform the team swiftly in case difficult or unclear responsibilities are assigned.</w:t>
      </w:r>
    </w:p>
    <w:p w:rsidR="00A05998" w:rsidRPr="00A05998" w:rsidRDefault="00A05998" w:rsidP="00941A7B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gramStart"/>
      <w:r>
        <w:t>own</w:t>
      </w:r>
      <w:proofErr w:type="gramEnd"/>
      <w:r>
        <w:t xml:space="preserve"> our mistakes and notify team of any possible risks.</w:t>
      </w:r>
    </w:p>
    <w:p w:rsidR="004A6688" w:rsidRDefault="000B2AE0" w:rsidP="00941A7B">
      <w:pPr>
        <w:pStyle w:val="Heading3"/>
        <w:numPr>
          <w:ilvl w:val="1"/>
          <w:numId w:val="19"/>
        </w:numPr>
        <w:spacing w:line="360" w:lineRule="auto"/>
      </w:pPr>
      <w:r>
        <w:lastRenderedPageBreak/>
        <w:t>Participation</w:t>
      </w:r>
    </w:p>
    <w:p w:rsidR="004A6688" w:rsidRDefault="004A6688" w:rsidP="00941A7B">
      <w:pPr>
        <w:spacing w:line="360" w:lineRule="auto"/>
        <w:jc w:val="both"/>
      </w:pPr>
      <w:r>
        <w:t>We agree to:</w:t>
      </w:r>
    </w:p>
    <w:p w:rsidR="004A6688" w:rsidRDefault="004A6688" w:rsidP="00941A7B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gramStart"/>
      <w:r>
        <w:t>provide</w:t>
      </w:r>
      <w:proofErr w:type="gramEnd"/>
      <w:r>
        <w:t xml:space="preserve"> opportunity for equal participation throughout the project</w:t>
      </w:r>
      <w:r w:rsidR="00AD7D8F">
        <w:t>’s</w:t>
      </w:r>
      <w:r>
        <w:t xml:space="preserve"> timeline.</w:t>
      </w:r>
    </w:p>
    <w:p w:rsidR="004A6688" w:rsidRDefault="004A6688" w:rsidP="00941A7B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gramStart"/>
      <w:r>
        <w:t>encourage</w:t>
      </w:r>
      <w:proofErr w:type="gramEnd"/>
      <w:r>
        <w:t xml:space="preserve"> diversity of opinions in discussions.</w:t>
      </w:r>
    </w:p>
    <w:p w:rsidR="004A6688" w:rsidRPr="004A6688" w:rsidRDefault="004A6688" w:rsidP="00941A7B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gramStart"/>
      <w:r>
        <w:t>avoid</w:t>
      </w:r>
      <w:proofErr w:type="gramEnd"/>
      <w:r>
        <w:t xml:space="preserve"> placing blames. Instead, we agree to discuss what went wrong and how things </w:t>
      </w:r>
      <w:proofErr w:type="gramStart"/>
      <w:r>
        <w:t>can be improved</w:t>
      </w:r>
      <w:proofErr w:type="gramEnd"/>
      <w:r>
        <w:t>.</w:t>
      </w:r>
    </w:p>
    <w:p w:rsidR="00CB45FE" w:rsidRDefault="00365F65" w:rsidP="00941A7B">
      <w:pPr>
        <w:pStyle w:val="Heading3"/>
        <w:numPr>
          <w:ilvl w:val="1"/>
          <w:numId w:val="19"/>
        </w:numPr>
        <w:spacing w:line="360" w:lineRule="auto"/>
        <w:rPr>
          <w:sz w:val="26"/>
          <w:szCs w:val="26"/>
        </w:rPr>
      </w:pPr>
      <w:r w:rsidRPr="00365F65">
        <w:rPr>
          <w:sz w:val="26"/>
          <w:szCs w:val="26"/>
        </w:rPr>
        <w:t>Leadership</w:t>
      </w:r>
    </w:p>
    <w:p w:rsidR="00CB45FE" w:rsidRDefault="00CB45FE" w:rsidP="00941A7B">
      <w:pPr>
        <w:spacing w:line="360" w:lineRule="auto"/>
      </w:pPr>
      <w:r>
        <w:t>We agree to:</w:t>
      </w:r>
    </w:p>
    <w:p w:rsidR="00CB45FE" w:rsidRDefault="00CB45FE" w:rsidP="00941A7B">
      <w:pPr>
        <w:pStyle w:val="ListParagraph"/>
        <w:numPr>
          <w:ilvl w:val="0"/>
          <w:numId w:val="18"/>
        </w:numPr>
        <w:spacing w:line="360" w:lineRule="auto"/>
      </w:pPr>
      <w:proofErr w:type="gramStart"/>
      <w:r>
        <w:t>entrust</w:t>
      </w:r>
      <w:proofErr w:type="gramEnd"/>
      <w:r>
        <w:t xml:space="preserve"> meeting facilitator with the responsibility of leading every meeting process from compiling its agenda through directing the smooth flow of the meeting.</w:t>
      </w:r>
    </w:p>
    <w:p w:rsidR="00D01F35" w:rsidRDefault="00400F58" w:rsidP="00941A7B">
      <w:pPr>
        <w:pStyle w:val="Heading1"/>
        <w:numPr>
          <w:ilvl w:val="0"/>
          <w:numId w:val="19"/>
        </w:numPr>
        <w:spacing w:line="360" w:lineRule="auto"/>
      </w:pPr>
      <w:r>
        <w:t xml:space="preserve">Division of </w:t>
      </w:r>
      <w:r w:rsidR="00270F6C">
        <w:t>labor</w:t>
      </w:r>
      <w:r w:rsidR="009A059E">
        <w:t>/Group Roles</w:t>
      </w:r>
    </w:p>
    <w:p w:rsidR="0034230A" w:rsidRPr="0034230A" w:rsidRDefault="0034230A" w:rsidP="00941A7B">
      <w:pPr>
        <w:pStyle w:val="Heading3"/>
        <w:numPr>
          <w:ilvl w:val="1"/>
          <w:numId w:val="19"/>
        </w:numPr>
        <w:spacing w:line="360" w:lineRule="auto"/>
      </w:pPr>
      <w:r>
        <w:t>Project Lead</w:t>
      </w:r>
    </w:p>
    <w:p w:rsidR="0034230A" w:rsidRDefault="00052388" w:rsidP="00941A7B">
      <w:pPr>
        <w:pStyle w:val="ListParagraph"/>
        <w:numPr>
          <w:ilvl w:val="0"/>
          <w:numId w:val="29"/>
        </w:numPr>
        <w:spacing w:line="360" w:lineRule="auto"/>
        <w:jc w:val="both"/>
      </w:pPr>
      <w:r>
        <w:t>Keep track of all deliverables and submit them</w:t>
      </w:r>
    </w:p>
    <w:p w:rsidR="00052388" w:rsidRDefault="00052388" w:rsidP="00941A7B">
      <w:pPr>
        <w:pStyle w:val="ListParagraph"/>
        <w:numPr>
          <w:ilvl w:val="0"/>
          <w:numId w:val="29"/>
        </w:numPr>
        <w:spacing w:line="360" w:lineRule="auto"/>
        <w:jc w:val="both"/>
      </w:pPr>
      <w:r>
        <w:t>Distribute tasks that are not already defined</w:t>
      </w:r>
    </w:p>
    <w:p w:rsidR="00052388" w:rsidRDefault="00052388" w:rsidP="00941A7B">
      <w:pPr>
        <w:pStyle w:val="ListParagraph"/>
        <w:numPr>
          <w:ilvl w:val="0"/>
          <w:numId w:val="29"/>
        </w:numPr>
        <w:spacing w:line="360" w:lineRule="auto"/>
        <w:jc w:val="both"/>
      </w:pPr>
      <w:r>
        <w:t>Maintain a timeline to ensure on-time completion</w:t>
      </w:r>
    </w:p>
    <w:p w:rsidR="0034230A" w:rsidRPr="0034230A" w:rsidRDefault="00052388" w:rsidP="00941A7B">
      <w:pPr>
        <w:pStyle w:val="Heading3"/>
        <w:numPr>
          <w:ilvl w:val="1"/>
          <w:numId w:val="19"/>
        </w:numPr>
        <w:spacing w:line="360" w:lineRule="auto"/>
      </w:pPr>
      <w:r>
        <w:t>Publishing Supervisor</w:t>
      </w:r>
    </w:p>
    <w:p w:rsidR="0034230A" w:rsidRDefault="00052388" w:rsidP="00941A7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Ensure that all documents meet requirements</w:t>
      </w:r>
    </w:p>
    <w:p w:rsidR="0034230A" w:rsidRDefault="000C4A8D" w:rsidP="00941A7B">
      <w:pPr>
        <w:pStyle w:val="ListParagraph"/>
        <w:numPr>
          <w:ilvl w:val="0"/>
          <w:numId w:val="30"/>
        </w:numPr>
        <w:spacing w:line="360" w:lineRule="auto"/>
        <w:jc w:val="both"/>
      </w:pPr>
      <w:r>
        <w:t>Suggest any corrections that need to be made</w:t>
      </w:r>
    </w:p>
    <w:p w:rsidR="0034230A" w:rsidRPr="0034230A" w:rsidRDefault="00D25CA8" w:rsidP="00941A7B">
      <w:pPr>
        <w:pStyle w:val="Heading3"/>
        <w:numPr>
          <w:ilvl w:val="1"/>
          <w:numId w:val="19"/>
        </w:numPr>
        <w:spacing w:line="360" w:lineRule="auto"/>
      </w:pPr>
      <w:r>
        <w:t>Note Taker</w:t>
      </w:r>
    </w:p>
    <w:p w:rsidR="0034230A" w:rsidRDefault="00D25CA8" w:rsidP="00941A7B">
      <w:pPr>
        <w:pStyle w:val="ListParagraph"/>
        <w:numPr>
          <w:ilvl w:val="0"/>
          <w:numId w:val="31"/>
        </w:numPr>
        <w:spacing w:line="360" w:lineRule="auto"/>
        <w:jc w:val="both"/>
      </w:pPr>
      <w:r>
        <w:t>Keep all material related to project</w:t>
      </w:r>
    </w:p>
    <w:p w:rsidR="0034230A" w:rsidRDefault="00D25CA8" w:rsidP="00941A7B">
      <w:pPr>
        <w:pStyle w:val="ListParagraph"/>
        <w:numPr>
          <w:ilvl w:val="0"/>
          <w:numId w:val="31"/>
        </w:numPr>
        <w:spacing w:line="360" w:lineRule="auto"/>
        <w:jc w:val="both"/>
      </w:pPr>
      <w:r>
        <w:t>Add new material from meetings and allow access to all other members</w:t>
      </w:r>
    </w:p>
    <w:p w:rsidR="0034230A" w:rsidRPr="0034230A" w:rsidRDefault="006B52C4" w:rsidP="00941A7B">
      <w:pPr>
        <w:spacing w:line="360" w:lineRule="auto"/>
        <w:ind w:left="360"/>
        <w:jc w:val="both"/>
      </w:pPr>
      <w:r>
        <w:t>We will rotate jobs so that everyone gets to experience a different role and gain more experience with project management.</w:t>
      </w:r>
    </w:p>
    <w:p w:rsidR="006A3343" w:rsidRDefault="00D01F35" w:rsidP="00941A7B">
      <w:pPr>
        <w:pStyle w:val="Heading1"/>
        <w:numPr>
          <w:ilvl w:val="0"/>
          <w:numId w:val="19"/>
        </w:numPr>
        <w:spacing w:line="360" w:lineRule="auto"/>
      </w:pPr>
      <w:r>
        <w:t>Guidelines</w:t>
      </w:r>
    </w:p>
    <w:p w:rsidR="001C5F8F" w:rsidRDefault="006A3343" w:rsidP="00941A7B">
      <w:pPr>
        <w:pStyle w:val="Heading3"/>
        <w:numPr>
          <w:ilvl w:val="1"/>
          <w:numId w:val="19"/>
        </w:numPr>
        <w:spacing w:line="360" w:lineRule="auto"/>
      </w:pPr>
      <w:r>
        <w:t>Meeting</w:t>
      </w:r>
      <w:r w:rsidR="00BE467B">
        <w:t xml:space="preserve"> and communication</w:t>
      </w:r>
    </w:p>
    <w:p w:rsidR="001C5F8F" w:rsidRDefault="001C5F8F" w:rsidP="00941A7B">
      <w:pPr>
        <w:pStyle w:val="ListParagraph"/>
        <w:numPr>
          <w:ilvl w:val="0"/>
          <w:numId w:val="23"/>
        </w:numPr>
        <w:spacing w:line="360" w:lineRule="auto"/>
      </w:pPr>
      <w:r>
        <w:t>Team meeting</w:t>
      </w:r>
      <w:r w:rsidR="00762F05">
        <w:t>s</w:t>
      </w:r>
      <w:r>
        <w:t xml:space="preserve"> </w:t>
      </w:r>
      <w:proofErr w:type="gramStart"/>
      <w:r>
        <w:t xml:space="preserve">will </w:t>
      </w:r>
      <w:r w:rsidR="007A054B">
        <w:t>be held</w:t>
      </w:r>
      <w:proofErr w:type="gramEnd"/>
      <w:r>
        <w:t xml:space="preserve"> on </w:t>
      </w:r>
      <w:r w:rsidR="00A52C03">
        <w:t>every Friday at 1 pm.</w:t>
      </w:r>
    </w:p>
    <w:p w:rsidR="00DD4F36" w:rsidRDefault="00A02F43" w:rsidP="00941A7B">
      <w:pPr>
        <w:pStyle w:val="ListParagraph"/>
        <w:numPr>
          <w:ilvl w:val="0"/>
          <w:numId w:val="23"/>
        </w:numPr>
        <w:spacing w:line="360" w:lineRule="auto"/>
      </w:pPr>
      <w:r>
        <w:t xml:space="preserve">Meetings </w:t>
      </w:r>
      <w:proofErr w:type="gramStart"/>
      <w:r>
        <w:t>will be organized</w:t>
      </w:r>
      <w:proofErr w:type="gramEnd"/>
      <w:r>
        <w:t xml:space="preserve"> by meeting facilitator, who will be selected on rotation basis.</w:t>
      </w:r>
    </w:p>
    <w:p w:rsidR="00A52C03" w:rsidRDefault="00A52C03" w:rsidP="00941A7B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 xml:space="preserve">Additional meeting times </w:t>
      </w:r>
      <w:proofErr w:type="gramStart"/>
      <w:r>
        <w:t>can be requested</w:t>
      </w:r>
      <w:proofErr w:type="gramEnd"/>
      <w:r>
        <w:t>, but must be approved by the other members</w:t>
      </w:r>
      <w:r w:rsidR="00291439">
        <w:t>.</w:t>
      </w:r>
    </w:p>
    <w:p w:rsidR="00291439" w:rsidRPr="001C5F8F" w:rsidRDefault="00291439" w:rsidP="00941A7B">
      <w:pPr>
        <w:pStyle w:val="ListParagraph"/>
        <w:numPr>
          <w:ilvl w:val="0"/>
          <w:numId w:val="23"/>
        </w:numPr>
        <w:spacing w:line="360" w:lineRule="auto"/>
      </w:pPr>
      <w:r>
        <w:t>Team members must be on time and let the team know in advance of the meeting if they will be late or any reason</w:t>
      </w:r>
    </w:p>
    <w:p w:rsidR="00FA501B" w:rsidRDefault="00AA1D9C" w:rsidP="00941A7B">
      <w:pPr>
        <w:pStyle w:val="Heading3"/>
        <w:numPr>
          <w:ilvl w:val="1"/>
          <w:numId w:val="19"/>
        </w:numPr>
        <w:spacing w:line="360" w:lineRule="auto"/>
      </w:pPr>
      <w:r>
        <w:t>Conflict resolution</w:t>
      </w:r>
    </w:p>
    <w:p w:rsidR="00941A7B" w:rsidRDefault="00941A7B" w:rsidP="00941A7B">
      <w:pPr>
        <w:pStyle w:val="ListParagraph"/>
        <w:spacing w:line="360" w:lineRule="auto"/>
        <w:ind w:left="360"/>
        <w:jc w:val="both"/>
      </w:pPr>
      <w:r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onflicts</w:t>
      </w:r>
      <w:r>
        <w:rPr>
          <w:rFonts w:cs="Times New Roman"/>
          <w:szCs w:val="24"/>
        </w:rPr>
        <w:t xml:space="preserve"> will be resolved through</w:t>
      </w:r>
      <w:r>
        <w:rPr>
          <w:rFonts w:cs="Times New Roman"/>
          <w:szCs w:val="24"/>
        </w:rPr>
        <w:t xml:space="preserve"> constructive discussions and exploring common ground.</w:t>
      </w:r>
      <w:r>
        <w:rPr>
          <w:rFonts w:cs="Times New Roman"/>
          <w:szCs w:val="24"/>
        </w:rPr>
        <w:t xml:space="preserve"> In case the conflict remains unresolved, we may take up the matter to the instructor.</w:t>
      </w:r>
    </w:p>
    <w:p w:rsidR="00AB50E1" w:rsidRPr="000D0CA4" w:rsidRDefault="00EE3B09" w:rsidP="00941A7B">
      <w:pPr>
        <w:pStyle w:val="Heading1"/>
        <w:numPr>
          <w:ilvl w:val="0"/>
          <w:numId w:val="19"/>
        </w:numPr>
        <w:spacing w:line="360" w:lineRule="auto"/>
      </w:pPr>
      <w:r w:rsidRPr="000D0CA4">
        <w:t>Rewards and Punishments</w:t>
      </w:r>
    </w:p>
    <w:p w:rsidR="0087017E" w:rsidRDefault="00881139" w:rsidP="00941A7B">
      <w:pPr>
        <w:spacing w:line="360" w:lineRule="auto"/>
      </w:pPr>
      <w:r>
        <w:t xml:space="preserve">Provision </w:t>
      </w:r>
      <w:r w:rsidR="0087017E">
        <w:t>for rewarding good work by team members:</w:t>
      </w:r>
    </w:p>
    <w:p w:rsidR="0087017E" w:rsidRDefault="0087017E" w:rsidP="00941A7B">
      <w:pPr>
        <w:pStyle w:val="ListParagraph"/>
        <w:numPr>
          <w:ilvl w:val="0"/>
          <w:numId w:val="32"/>
        </w:numPr>
        <w:spacing w:line="360" w:lineRule="auto"/>
      </w:pPr>
      <w:r>
        <w:t>Every team meeting will conclude with a recognition session.</w:t>
      </w:r>
    </w:p>
    <w:p w:rsidR="003C527D" w:rsidRDefault="0087017E" w:rsidP="00941A7B">
      <w:pPr>
        <w:pStyle w:val="ListParagraph"/>
        <w:numPr>
          <w:ilvl w:val="0"/>
          <w:numId w:val="32"/>
        </w:numPr>
        <w:spacing w:line="360" w:lineRule="auto"/>
      </w:pPr>
      <w:r>
        <w:t xml:space="preserve">The </w:t>
      </w:r>
      <w:r w:rsidR="0006465B">
        <w:t>team member</w:t>
      </w:r>
      <w:r>
        <w:t xml:space="preserve"> with best recognition (or most number of recognitions) will feature on “</w:t>
      </w:r>
      <w:r w:rsidR="00941A7B">
        <w:t>Star</w:t>
      </w:r>
      <w:r>
        <w:t xml:space="preserve"> of the week” section of the tracker/website.</w:t>
      </w:r>
    </w:p>
    <w:p w:rsidR="00052002" w:rsidRDefault="00052002" w:rsidP="00941A7B">
      <w:pPr>
        <w:pStyle w:val="ListParagraph"/>
        <w:spacing w:line="360" w:lineRule="auto"/>
      </w:pPr>
    </w:p>
    <w:p w:rsidR="0087017E" w:rsidRPr="0087017E" w:rsidRDefault="00FA481C" w:rsidP="00941A7B">
      <w:pPr>
        <w:spacing w:line="360" w:lineRule="auto"/>
      </w:pPr>
      <w:r>
        <w:t>P</w:t>
      </w:r>
      <w:r w:rsidR="00ED528E">
        <w:t xml:space="preserve">rovision for </w:t>
      </w:r>
      <w:r w:rsidR="00177FD6">
        <w:t>punishment in case of any discrepancy by team members:</w:t>
      </w:r>
    </w:p>
    <w:p w:rsidR="00AB50E1" w:rsidRDefault="00A938BB" w:rsidP="00941A7B">
      <w:pPr>
        <w:pStyle w:val="ListParagraph"/>
        <w:numPr>
          <w:ilvl w:val="0"/>
          <w:numId w:val="21"/>
        </w:numPr>
        <w:spacing w:line="360" w:lineRule="auto"/>
      </w:pPr>
      <w:r>
        <w:t>F</w:t>
      </w:r>
      <w:r w:rsidR="00AB50E1">
        <w:t>ailing to abide by any of the aforementioned terms of team contract</w:t>
      </w:r>
      <w:r w:rsidR="00BA61E8">
        <w:t xml:space="preserve"> by any team member</w:t>
      </w:r>
      <w:r w:rsidR="00AB50E1">
        <w:t xml:space="preserve">, will result in a </w:t>
      </w:r>
      <w:r w:rsidR="005E6F20">
        <w:t>penalty point</w:t>
      </w:r>
      <w:r w:rsidR="00AB50E1">
        <w:t xml:space="preserve"> a</w:t>
      </w:r>
      <w:r w:rsidR="00E30963">
        <w:t>gainst the team member.</w:t>
      </w:r>
    </w:p>
    <w:p w:rsidR="00540577" w:rsidRDefault="00A938BB" w:rsidP="00941A7B">
      <w:pPr>
        <w:pStyle w:val="ListParagraph"/>
        <w:numPr>
          <w:ilvl w:val="0"/>
          <w:numId w:val="21"/>
        </w:numPr>
        <w:spacing w:line="360" w:lineRule="auto"/>
      </w:pPr>
      <w:r>
        <w:t>E</w:t>
      </w:r>
      <w:r w:rsidR="00540577">
        <w:t>ach penalty point will cost $5</w:t>
      </w:r>
      <w:r w:rsidR="004B138C">
        <w:t xml:space="preserve">, which </w:t>
      </w:r>
      <w:proofErr w:type="gramStart"/>
      <w:r w:rsidR="004B138C">
        <w:t>will be redeemed</w:t>
      </w:r>
      <w:proofErr w:type="gramEnd"/>
      <w:r w:rsidR="004B138C">
        <w:t xml:space="preserve"> every fortnight and </w:t>
      </w:r>
      <w:r w:rsidR="002A66A3">
        <w:t>the</w:t>
      </w:r>
      <w:r w:rsidR="004B138C">
        <w:t xml:space="preserve"> team will be treated with it.</w:t>
      </w:r>
    </w:p>
    <w:p w:rsidR="00AB50E1" w:rsidRDefault="00443884" w:rsidP="00941A7B">
      <w:pPr>
        <w:pStyle w:val="ListParagraph"/>
        <w:numPr>
          <w:ilvl w:val="0"/>
          <w:numId w:val="21"/>
        </w:numPr>
        <w:spacing w:line="360" w:lineRule="auto"/>
      </w:pPr>
      <w:proofErr w:type="gramStart"/>
      <w:r>
        <w:t>5</w:t>
      </w:r>
      <w:proofErr w:type="gramEnd"/>
      <w:r w:rsidR="00AB50E1">
        <w:t xml:space="preserve"> </w:t>
      </w:r>
      <w:r w:rsidR="00170441">
        <w:t>penalty points</w:t>
      </w:r>
      <w:r w:rsidR="00AB50E1">
        <w:t xml:space="preserve"> will</w:t>
      </w:r>
      <w:r>
        <w:t xml:space="preserve"> additionally</w:t>
      </w:r>
      <w:r w:rsidR="00AB50E1">
        <w:t xml:space="preserve"> result in reporting the instructor about the misdemeanors of team member.</w:t>
      </w:r>
    </w:p>
    <w:p w:rsidR="00AB50E1" w:rsidRDefault="00AB50E1" w:rsidP="00941A7B">
      <w:pPr>
        <w:spacing w:line="360" w:lineRule="auto"/>
      </w:pPr>
    </w:p>
    <w:p w:rsidR="0055627B" w:rsidRDefault="00896CBC" w:rsidP="00941A7B">
      <w:pPr>
        <w:pStyle w:val="Heading1"/>
        <w:numPr>
          <w:ilvl w:val="0"/>
          <w:numId w:val="19"/>
        </w:numPr>
        <w:spacing w:line="360" w:lineRule="auto"/>
      </w:pPr>
      <w:r>
        <w:t>Provision</w:t>
      </w:r>
      <w:r w:rsidR="0055627B" w:rsidRPr="000D0CA4">
        <w:t xml:space="preserve"> for </w:t>
      </w:r>
      <w:r w:rsidR="007A5180">
        <w:t>Modification</w:t>
      </w:r>
      <w:r w:rsidR="006E2C85">
        <w:t xml:space="preserve"> in </w:t>
      </w:r>
      <w:r w:rsidR="004C483F">
        <w:t xml:space="preserve">Team </w:t>
      </w:r>
      <w:r w:rsidR="006E2C85">
        <w:t>Contract</w:t>
      </w:r>
    </w:p>
    <w:p w:rsidR="00350AD2" w:rsidRPr="00350AD2" w:rsidRDefault="008524B3" w:rsidP="00941A7B">
      <w:pPr>
        <w:spacing w:line="360" w:lineRule="auto"/>
      </w:pPr>
      <w:r>
        <w:t>Any</w:t>
      </w:r>
      <w:r w:rsidR="002B42A9">
        <w:t xml:space="preserve"> recommendation to modify the</w:t>
      </w:r>
      <w:r>
        <w:t xml:space="preserve"> terms of contract will be subject to review and consensus with entire team.</w:t>
      </w:r>
      <w:r w:rsidR="005A3AEB">
        <w:t xml:space="preserve"> The</w:t>
      </w:r>
      <w:r w:rsidR="00117208">
        <w:t>se</w:t>
      </w:r>
      <w:r w:rsidR="005A3AEB">
        <w:t xml:space="preserve"> </w:t>
      </w:r>
      <w:r w:rsidR="0046150F">
        <w:t xml:space="preserve">recommendations </w:t>
      </w:r>
      <w:proofErr w:type="gramStart"/>
      <w:r w:rsidR="005A3AEB">
        <w:t xml:space="preserve">will be </w:t>
      </w:r>
      <w:r w:rsidR="008374A7">
        <w:t>reviewed</w:t>
      </w:r>
      <w:proofErr w:type="gramEnd"/>
      <w:r w:rsidR="004F6B47">
        <w:t xml:space="preserve"> </w:t>
      </w:r>
      <w:r w:rsidR="006D4387">
        <w:t>based on</w:t>
      </w:r>
      <w:r w:rsidR="0046150F">
        <w:t xml:space="preserve"> </w:t>
      </w:r>
      <w:r w:rsidR="005A00BF">
        <w:t xml:space="preserve">their </w:t>
      </w:r>
      <w:r w:rsidR="001362B9">
        <w:t>impact and</w:t>
      </w:r>
      <w:r w:rsidR="0046150F">
        <w:t xml:space="preserve"> </w:t>
      </w:r>
      <w:r w:rsidR="000775DE">
        <w:t xml:space="preserve">benefit for </w:t>
      </w:r>
      <w:r w:rsidR="00102AF0">
        <w:t xml:space="preserve">the </w:t>
      </w:r>
      <w:r w:rsidR="002D25E1">
        <w:t>entire</w:t>
      </w:r>
      <w:r w:rsidR="000775DE">
        <w:t xml:space="preserve"> team.</w:t>
      </w:r>
    </w:p>
    <w:p w:rsidR="0055627B" w:rsidRDefault="0055627B" w:rsidP="00941A7B">
      <w:pPr>
        <w:spacing w:line="360" w:lineRule="auto"/>
      </w:pPr>
    </w:p>
    <w:p w:rsidR="005C5962" w:rsidRDefault="00F4546C" w:rsidP="00941A7B">
      <w:pPr>
        <w:pStyle w:val="Heading1"/>
        <w:numPr>
          <w:ilvl w:val="0"/>
          <w:numId w:val="19"/>
        </w:numPr>
        <w:spacing w:line="360" w:lineRule="auto"/>
      </w:pPr>
      <w:r>
        <w:lastRenderedPageBreak/>
        <w:t>Declarations</w:t>
      </w:r>
    </w:p>
    <w:p w:rsidR="00F4546C" w:rsidRPr="00F4546C" w:rsidRDefault="00F4546C" w:rsidP="00941A7B">
      <w:pPr>
        <w:spacing w:line="360" w:lineRule="auto"/>
      </w:pPr>
      <w:r>
        <w:t>I have read the terms of the team con</w:t>
      </w:r>
      <w:r w:rsidR="00F46D0D">
        <w:t>tract and I agree to abide these terms.</w:t>
      </w:r>
    </w:p>
    <w:p w:rsidR="001850C8" w:rsidRPr="001850C8" w:rsidRDefault="001850C8" w:rsidP="001850C8"/>
    <w:p w:rsidR="001850C8" w:rsidRDefault="001850C8" w:rsidP="001850C8">
      <w:pPr>
        <w:ind w:firstLine="360"/>
      </w:pPr>
      <w:r>
        <w:t>Name</w:t>
      </w:r>
      <w:proofErr w:type="gramStart"/>
      <w:r>
        <w:t>:  </w:t>
      </w:r>
      <w:r w:rsidR="00EC7CF4">
        <w:t>…………………………………………….</w:t>
      </w:r>
      <w:proofErr w:type="gramEnd"/>
      <w:r w:rsidR="00EC7CF4">
        <w:t xml:space="preserve">  Signature</w:t>
      </w:r>
      <w:proofErr w:type="gramStart"/>
      <w:r w:rsidR="00EC7CF4">
        <w:t>:  ………………………….</w:t>
      </w:r>
      <w:proofErr w:type="gramEnd"/>
      <w:r w:rsidR="00EC7CF4">
        <w:t xml:space="preserve">  </w:t>
      </w:r>
      <w:r>
        <w:t>Date</w:t>
      </w:r>
      <w:proofErr w:type="gramStart"/>
      <w:r>
        <w:t>:  </w:t>
      </w:r>
      <w:r w:rsidR="007A14E9">
        <w:t>……………………………</w:t>
      </w:r>
      <w:proofErr w:type="gramEnd"/>
    </w:p>
    <w:p w:rsidR="001850C8" w:rsidRPr="001850C8" w:rsidRDefault="001850C8" w:rsidP="001850C8"/>
    <w:p w:rsidR="007A14E9" w:rsidRDefault="007A14E9" w:rsidP="007A14E9">
      <w:pPr>
        <w:ind w:firstLine="360"/>
      </w:pPr>
      <w:r>
        <w:t>Name</w:t>
      </w:r>
      <w:proofErr w:type="gramStart"/>
      <w:r>
        <w:t>:  …………………………………………….</w:t>
      </w:r>
      <w:proofErr w:type="gramEnd"/>
      <w:r>
        <w:t xml:space="preserve">  Signature</w:t>
      </w:r>
      <w:proofErr w:type="gramStart"/>
      <w:r>
        <w:t>:  ………………………….</w:t>
      </w:r>
      <w:proofErr w:type="gramEnd"/>
      <w:r>
        <w:t xml:space="preserve">  Date</w:t>
      </w:r>
      <w:proofErr w:type="gramStart"/>
      <w:r>
        <w:t>:  ……………………………</w:t>
      </w:r>
      <w:proofErr w:type="gramEnd"/>
    </w:p>
    <w:p w:rsidR="001850C8" w:rsidRDefault="001850C8" w:rsidP="001850C8">
      <w:pPr>
        <w:ind w:firstLine="360"/>
      </w:pPr>
      <w:r>
        <w:t> </w:t>
      </w:r>
    </w:p>
    <w:p w:rsidR="00A014D5" w:rsidRDefault="00A014D5" w:rsidP="00A014D5">
      <w:pPr>
        <w:ind w:firstLine="360"/>
      </w:pPr>
      <w:r>
        <w:t>Name</w:t>
      </w:r>
      <w:proofErr w:type="gramStart"/>
      <w:r>
        <w:t>:  …………………………………………….</w:t>
      </w:r>
      <w:proofErr w:type="gramEnd"/>
      <w:r>
        <w:t xml:space="preserve">  Signature</w:t>
      </w:r>
      <w:proofErr w:type="gramStart"/>
      <w:r>
        <w:t>:  ………………………….</w:t>
      </w:r>
      <w:proofErr w:type="gramEnd"/>
      <w:r>
        <w:t xml:space="preserve">  Date</w:t>
      </w:r>
      <w:proofErr w:type="gramStart"/>
      <w:r>
        <w:t>:  ……………………………</w:t>
      </w:r>
      <w:proofErr w:type="gramEnd"/>
    </w:p>
    <w:p w:rsidR="00570564" w:rsidRDefault="00570564" w:rsidP="00A014D5"/>
    <w:p w:rsidR="00570564" w:rsidRDefault="00570564" w:rsidP="00355C12">
      <w:pPr>
        <w:pStyle w:val="ListParagraph"/>
      </w:pPr>
    </w:p>
    <w:p w:rsidR="00570564" w:rsidRDefault="00570564" w:rsidP="00EE44B7"/>
    <w:p w:rsidR="00570564" w:rsidRDefault="00570564" w:rsidP="007100F6"/>
    <w:p w:rsidR="00570564" w:rsidRDefault="00570564" w:rsidP="00355C12">
      <w:pPr>
        <w:pStyle w:val="ListParagraph"/>
      </w:pPr>
    </w:p>
    <w:p w:rsidR="00570564" w:rsidRDefault="00570564" w:rsidP="00355C12">
      <w:pPr>
        <w:pStyle w:val="ListParagraph"/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941A7B" w:rsidRDefault="00941A7B" w:rsidP="00570564">
      <w:pPr>
        <w:spacing w:line="360" w:lineRule="auto"/>
        <w:jc w:val="center"/>
        <w:rPr>
          <w:b/>
          <w:sz w:val="32"/>
          <w:szCs w:val="32"/>
        </w:rPr>
      </w:pPr>
    </w:p>
    <w:p w:rsidR="00570564" w:rsidRDefault="00570564" w:rsidP="00570564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Peer</w:t>
      </w:r>
      <w:r>
        <w:t xml:space="preserve"> </w:t>
      </w:r>
      <w:r>
        <w:rPr>
          <w:b/>
          <w:sz w:val="32"/>
          <w:szCs w:val="32"/>
        </w:rPr>
        <w:t>evaluation</w:t>
      </w:r>
      <w:r>
        <w:t xml:space="preserve"> </w:t>
      </w:r>
      <w:r>
        <w:rPr>
          <w:b/>
          <w:sz w:val="32"/>
          <w:szCs w:val="32"/>
        </w:rPr>
        <w:t>form</w:t>
      </w:r>
    </w:p>
    <w:p w:rsidR="00570564" w:rsidRDefault="00570564" w:rsidP="00570564">
      <w:pPr>
        <w:spacing w:line="360" w:lineRule="auto"/>
      </w:pPr>
      <w:r>
        <w:t xml:space="preserve">Each team member will give the other members points on a scale from </w:t>
      </w:r>
      <w:proofErr w:type="gramStart"/>
      <w:r>
        <w:t>0</w:t>
      </w:r>
      <w:proofErr w:type="gramEnd"/>
      <w:r>
        <w:t xml:space="preserve"> – 20, 20 being the best.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8"/>
        <w:gridCol w:w="1176"/>
        <w:gridCol w:w="1157"/>
        <w:gridCol w:w="1166"/>
        <w:gridCol w:w="1140"/>
        <w:gridCol w:w="1168"/>
        <w:gridCol w:w="1141"/>
      </w:tblGrid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ISYS 630</w:t>
            </w:r>
          </w:p>
        </w:tc>
        <w:tc>
          <w:tcPr>
            <w:tcW w:w="18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602</w:t>
            </w:r>
          </w:p>
        </w:tc>
        <w:tc>
          <w:tcPr>
            <w:tcW w:w="18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# 11</w:t>
            </w: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3628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Pr="00BA4577" w:rsidRDefault="00570564">
            <w:pPr>
              <w:spacing w:line="360" w:lineRule="auto"/>
              <w:jc w:val="center"/>
              <w:rPr>
                <w:b/>
              </w:rPr>
            </w:pPr>
            <w:r w:rsidRPr="00BA4577">
              <w:rPr>
                <w:b/>
              </w:rPr>
              <w:t>Longhorn Banking Consolidation Project</w:t>
            </w: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8F07FF">
            <w:pPr>
              <w:spacing w:line="360" w:lineRule="auto"/>
              <w:jc w:val="center"/>
            </w:pPr>
            <w:r>
              <w:t>Co</w:t>
            </w:r>
            <w:r w:rsidR="00570564">
              <w:t xml:space="preserve">nnor </w:t>
            </w:r>
            <w:proofErr w:type="spellStart"/>
            <w:r w:rsidR="00570564">
              <w:t>Hirt</w:t>
            </w:r>
            <w:proofErr w:type="spellEnd"/>
          </w:p>
        </w:tc>
        <w:tc>
          <w:tcPr>
            <w:tcW w:w="1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  <w:jc w:val="center"/>
            </w:pPr>
            <w:proofErr w:type="spellStart"/>
            <w:r>
              <w:t>Parvez</w:t>
            </w:r>
            <w:proofErr w:type="spellEnd"/>
            <w:r>
              <w:t xml:space="preserve"> Rafi</w:t>
            </w:r>
          </w:p>
        </w:tc>
        <w:tc>
          <w:tcPr>
            <w:tcW w:w="1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  <w:jc w:val="center"/>
            </w:pPr>
            <w:r>
              <w:t xml:space="preserve">Pulin </w:t>
            </w:r>
            <w:proofErr w:type="spellStart"/>
            <w:r>
              <w:t>Kulshrestha</w:t>
            </w:r>
            <w:proofErr w:type="spellEnd"/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 w:rsidP="00570564">
            <w:pPr>
              <w:pStyle w:val="NoSpacing"/>
              <w:numPr>
                <w:ilvl w:val="0"/>
                <w:numId w:val="25"/>
              </w:numPr>
            </w:pPr>
            <w:r>
              <w:rPr>
                <w:rFonts w:ascii="Calibri" w:hAnsi="Calibri" w:cs="Calibri"/>
                <w:color w:val="000000"/>
              </w:rPr>
              <w:t>Effort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 w:rsidP="00570564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</w:pPr>
            <w:r>
              <w:t>Punctuality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 w:rsidP="00570564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</w:pPr>
            <w:r>
              <w:t>Teamwork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 w:rsidP="00570564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</w:pPr>
            <w:r>
              <w:t>Learning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BA4577" w:rsidP="00570564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</w:pPr>
            <w:r>
              <w:t>Work Quality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 w:rsidP="00570564">
            <w:pPr>
              <w:pStyle w:val="NoSpacing"/>
              <w:ind w:left="720"/>
            </w:pPr>
            <w:r>
              <w:t>Total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spacing w:line="360" w:lineRule="auto"/>
            </w:pPr>
          </w:p>
        </w:tc>
      </w:tr>
      <w:tr w:rsidR="00570564" w:rsidTr="00570564"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564" w:rsidRDefault="00570564">
            <w:pPr>
              <w:pStyle w:val="NoSpacing"/>
              <w:ind w:left="720"/>
            </w:pPr>
          </w:p>
        </w:tc>
        <w:tc>
          <w:tcPr>
            <w:tcW w:w="1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</w:pPr>
            <w:r>
              <w:t>/100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</w:pPr>
            <w:r>
              <w:t>/100</w:t>
            </w:r>
          </w:p>
        </w:tc>
        <w:tc>
          <w:tcPr>
            <w:tcW w:w="1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564" w:rsidRDefault="00570564">
            <w:pPr>
              <w:spacing w:line="360" w:lineRule="auto"/>
              <w:jc w:val="center"/>
            </w:pPr>
            <w:r>
              <w:t>/100</w:t>
            </w:r>
          </w:p>
        </w:tc>
      </w:tr>
    </w:tbl>
    <w:p w:rsidR="00570564" w:rsidRPr="00E87E59" w:rsidRDefault="00570564" w:rsidP="00EE44B7"/>
    <w:sectPr w:rsidR="00570564" w:rsidRPr="00E8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2382"/>
    <w:multiLevelType w:val="hybridMultilevel"/>
    <w:tmpl w:val="601CB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28E"/>
    <w:multiLevelType w:val="hybridMultilevel"/>
    <w:tmpl w:val="9A3E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D10"/>
    <w:multiLevelType w:val="hybridMultilevel"/>
    <w:tmpl w:val="ABAC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310A4"/>
    <w:multiLevelType w:val="multilevel"/>
    <w:tmpl w:val="B5D4F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9716DC"/>
    <w:multiLevelType w:val="hybridMultilevel"/>
    <w:tmpl w:val="56428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3207F"/>
    <w:multiLevelType w:val="hybridMultilevel"/>
    <w:tmpl w:val="224C0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71A"/>
    <w:multiLevelType w:val="hybridMultilevel"/>
    <w:tmpl w:val="0FCC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1A67"/>
    <w:multiLevelType w:val="hybridMultilevel"/>
    <w:tmpl w:val="7B920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65785"/>
    <w:multiLevelType w:val="hybridMultilevel"/>
    <w:tmpl w:val="11BEF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42420"/>
    <w:multiLevelType w:val="hybridMultilevel"/>
    <w:tmpl w:val="DA7C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C0518"/>
    <w:multiLevelType w:val="hybridMultilevel"/>
    <w:tmpl w:val="86AAB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B38FF"/>
    <w:multiLevelType w:val="hybridMultilevel"/>
    <w:tmpl w:val="923A3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B740B"/>
    <w:multiLevelType w:val="hybridMultilevel"/>
    <w:tmpl w:val="732A7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E55E4"/>
    <w:multiLevelType w:val="hybridMultilevel"/>
    <w:tmpl w:val="C62AC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EC160A"/>
    <w:multiLevelType w:val="hybridMultilevel"/>
    <w:tmpl w:val="E72E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56B0B"/>
    <w:multiLevelType w:val="hybridMultilevel"/>
    <w:tmpl w:val="9806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11603"/>
    <w:multiLevelType w:val="hybridMultilevel"/>
    <w:tmpl w:val="A4A84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E31AD"/>
    <w:multiLevelType w:val="hybridMultilevel"/>
    <w:tmpl w:val="B6429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633F"/>
    <w:multiLevelType w:val="hybridMultilevel"/>
    <w:tmpl w:val="A1D4A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B1435"/>
    <w:multiLevelType w:val="hybridMultilevel"/>
    <w:tmpl w:val="DA9E6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03E17"/>
    <w:multiLevelType w:val="hybridMultilevel"/>
    <w:tmpl w:val="C76AD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489F"/>
    <w:multiLevelType w:val="hybridMultilevel"/>
    <w:tmpl w:val="C23A9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D52A7"/>
    <w:multiLevelType w:val="hybridMultilevel"/>
    <w:tmpl w:val="197A9C1A"/>
    <w:lvl w:ilvl="0" w:tplc="0409000F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6120"/>
        </w:tabs>
        <w:ind w:left="61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6840"/>
        </w:tabs>
        <w:ind w:left="68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8280"/>
        </w:tabs>
        <w:ind w:left="82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9000"/>
        </w:tabs>
        <w:ind w:left="90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0440"/>
        </w:tabs>
        <w:ind w:left="104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1160"/>
        </w:tabs>
        <w:ind w:left="11160" w:hanging="180"/>
      </w:pPr>
    </w:lvl>
  </w:abstractNum>
  <w:abstractNum w:abstractNumId="23" w15:restartNumberingAfterBreak="0">
    <w:nsid w:val="5EA93D72"/>
    <w:multiLevelType w:val="hybridMultilevel"/>
    <w:tmpl w:val="0B98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B77E19"/>
    <w:multiLevelType w:val="hybridMultilevel"/>
    <w:tmpl w:val="0DE0C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F3B81"/>
    <w:multiLevelType w:val="hybridMultilevel"/>
    <w:tmpl w:val="AEC41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F6E37"/>
    <w:multiLevelType w:val="hybridMultilevel"/>
    <w:tmpl w:val="4B30B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52A41"/>
    <w:multiLevelType w:val="hybridMultilevel"/>
    <w:tmpl w:val="67BCF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08732A"/>
    <w:multiLevelType w:val="hybridMultilevel"/>
    <w:tmpl w:val="75E0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64502"/>
    <w:multiLevelType w:val="hybridMultilevel"/>
    <w:tmpl w:val="FE5E053A"/>
    <w:lvl w:ilvl="0" w:tplc="FC30823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E2295"/>
    <w:multiLevelType w:val="hybridMultilevel"/>
    <w:tmpl w:val="64B4C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30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4"/>
  </w:num>
  <w:num w:numId="13">
    <w:abstractNumId w:val="17"/>
  </w:num>
  <w:num w:numId="14">
    <w:abstractNumId w:val="21"/>
  </w:num>
  <w:num w:numId="15">
    <w:abstractNumId w:val="19"/>
  </w:num>
  <w:num w:numId="16">
    <w:abstractNumId w:val="27"/>
  </w:num>
  <w:num w:numId="17">
    <w:abstractNumId w:val="7"/>
  </w:num>
  <w:num w:numId="18">
    <w:abstractNumId w:val="11"/>
  </w:num>
  <w:num w:numId="19">
    <w:abstractNumId w:val="3"/>
  </w:num>
  <w:num w:numId="20">
    <w:abstractNumId w:val="8"/>
  </w:num>
  <w:num w:numId="21">
    <w:abstractNumId w:val="12"/>
  </w:num>
  <w:num w:numId="22">
    <w:abstractNumId w:val="5"/>
  </w:num>
  <w:num w:numId="23">
    <w:abstractNumId w:val="4"/>
  </w:num>
  <w:num w:numId="24">
    <w:abstractNumId w:val="28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6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sDAysDQFEoZGRko6SsGpxcWZ+XkgBYa1AEiBlp4sAAAA"/>
  </w:docVars>
  <w:rsids>
    <w:rsidRoot w:val="00BF437F"/>
    <w:rsid w:val="0000336D"/>
    <w:rsid w:val="000039A8"/>
    <w:rsid w:val="00005E41"/>
    <w:rsid w:val="00024F65"/>
    <w:rsid w:val="00035729"/>
    <w:rsid w:val="00041E24"/>
    <w:rsid w:val="00044CC0"/>
    <w:rsid w:val="00047771"/>
    <w:rsid w:val="00051E08"/>
    <w:rsid w:val="00052002"/>
    <w:rsid w:val="00052388"/>
    <w:rsid w:val="0006465B"/>
    <w:rsid w:val="00074A68"/>
    <w:rsid w:val="000775DE"/>
    <w:rsid w:val="0008795B"/>
    <w:rsid w:val="000948DF"/>
    <w:rsid w:val="000973C6"/>
    <w:rsid w:val="00097C7C"/>
    <w:rsid w:val="000A5432"/>
    <w:rsid w:val="000B1057"/>
    <w:rsid w:val="000B2AE0"/>
    <w:rsid w:val="000B66D1"/>
    <w:rsid w:val="000C4A8D"/>
    <w:rsid w:val="000C6F7D"/>
    <w:rsid w:val="000D0CA4"/>
    <w:rsid w:val="000F6121"/>
    <w:rsid w:val="0010296D"/>
    <w:rsid w:val="00102AF0"/>
    <w:rsid w:val="001037A7"/>
    <w:rsid w:val="00110A02"/>
    <w:rsid w:val="00117208"/>
    <w:rsid w:val="0011749B"/>
    <w:rsid w:val="00127425"/>
    <w:rsid w:val="001362B9"/>
    <w:rsid w:val="0014181B"/>
    <w:rsid w:val="00146A85"/>
    <w:rsid w:val="001632E0"/>
    <w:rsid w:val="00165B05"/>
    <w:rsid w:val="00170441"/>
    <w:rsid w:val="0017453F"/>
    <w:rsid w:val="00177FD6"/>
    <w:rsid w:val="0018022F"/>
    <w:rsid w:val="00180361"/>
    <w:rsid w:val="00182882"/>
    <w:rsid w:val="001850C8"/>
    <w:rsid w:val="001A3226"/>
    <w:rsid w:val="001A564B"/>
    <w:rsid w:val="001A5F45"/>
    <w:rsid w:val="001B09EA"/>
    <w:rsid w:val="001C14CC"/>
    <w:rsid w:val="001C5F8F"/>
    <w:rsid w:val="001D3D0E"/>
    <w:rsid w:val="001E1812"/>
    <w:rsid w:val="001E4200"/>
    <w:rsid w:val="00212768"/>
    <w:rsid w:val="00260028"/>
    <w:rsid w:val="00266DE3"/>
    <w:rsid w:val="00270F6C"/>
    <w:rsid w:val="002878A5"/>
    <w:rsid w:val="00291439"/>
    <w:rsid w:val="002A66A3"/>
    <w:rsid w:val="002B41C2"/>
    <w:rsid w:val="002B42A9"/>
    <w:rsid w:val="002C5C5D"/>
    <w:rsid w:val="002D25E1"/>
    <w:rsid w:val="002E2EB9"/>
    <w:rsid w:val="003137D1"/>
    <w:rsid w:val="00323B58"/>
    <w:rsid w:val="00325B1A"/>
    <w:rsid w:val="00337EDC"/>
    <w:rsid w:val="0034230A"/>
    <w:rsid w:val="00350AD2"/>
    <w:rsid w:val="0035485C"/>
    <w:rsid w:val="00355C12"/>
    <w:rsid w:val="00356B39"/>
    <w:rsid w:val="00365F65"/>
    <w:rsid w:val="003668FA"/>
    <w:rsid w:val="0037527D"/>
    <w:rsid w:val="00396845"/>
    <w:rsid w:val="003A0F60"/>
    <w:rsid w:val="003A30DE"/>
    <w:rsid w:val="003B1E97"/>
    <w:rsid w:val="003C527D"/>
    <w:rsid w:val="003D0331"/>
    <w:rsid w:val="003E0ADD"/>
    <w:rsid w:val="003E0C71"/>
    <w:rsid w:val="003E3EB4"/>
    <w:rsid w:val="003F2F15"/>
    <w:rsid w:val="003F7833"/>
    <w:rsid w:val="00400F58"/>
    <w:rsid w:val="00401B26"/>
    <w:rsid w:val="00411F0F"/>
    <w:rsid w:val="00437726"/>
    <w:rsid w:val="00440219"/>
    <w:rsid w:val="00441664"/>
    <w:rsid w:val="00443884"/>
    <w:rsid w:val="0046150F"/>
    <w:rsid w:val="004673AE"/>
    <w:rsid w:val="004679EC"/>
    <w:rsid w:val="00473752"/>
    <w:rsid w:val="0047799A"/>
    <w:rsid w:val="00484943"/>
    <w:rsid w:val="004A2A89"/>
    <w:rsid w:val="004A3F26"/>
    <w:rsid w:val="004A6392"/>
    <w:rsid w:val="004A6688"/>
    <w:rsid w:val="004A6A7D"/>
    <w:rsid w:val="004A6C75"/>
    <w:rsid w:val="004B138C"/>
    <w:rsid w:val="004B5E8E"/>
    <w:rsid w:val="004B6B05"/>
    <w:rsid w:val="004C483F"/>
    <w:rsid w:val="004C61CB"/>
    <w:rsid w:val="004C6E97"/>
    <w:rsid w:val="004C6FAF"/>
    <w:rsid w:val="004E40FD"/>
    <w:rsid w:val="004E5DB0"/>
    <w:rsid w:val="004F237E"/>
    <w:rsid w:val="004F3E7F"/>
    <w:rsid w:val="004F6B47"/>
    <w:rsid w:val="005009D9"/>
    <w:rsid w:val="00500D85"/>
    <w:rsid w:val="00503020"/>
    <w:rsid w:val="00504828"/>
    <w:rsid w:val="00513DF6"/>
    <w:rsid w:val="005159D9"/>
    <w:rsid w:val="00515DCF"/>
    <w:rsid w:val="00517D02"/>
    <w:rsid w:val="005300B9"/>
    <w:rsid w:val="00533487"/>
    <w:rsid w:val="00540577"/>
    <w:rsid w:val="0055100E"/>
    <w:rsid w:val="00551304"/>
    <w:rsid w:val="0055627B"/>
    <w:rsid w:val="00570564"/>
    <w:rsid w:val="00571C61"/>
    <w:rsid w:val="00572743"/>
    <w:rsid w:val="00576256"/>
    <w:rsid w:val="00577AEB"/>
    <w:rsid w:val="00583209"/>
    <w:rsid w:val="00583965"/>
    <w:rsid w:val="005859B3"/>
    <w:rsid w:val="00597B0D"/>
    <w:rsid w:val="005A00BF"/>
    <w:rsid w:val="005A0C31"/>
    <w:rsid w:val="005A3AEB"/>
    <w:rsid w:val="005C3D30"/>
    <w:rsid w:val="005C5962"/>
    <w:rsid w:val="005C7163"/>
    <w:rsid w:val="005E33EA"/>
    <w:rsid w:val="005E5FE4"/>
    <w:rsid w:val="005E6F20"/>
    <w:rsid w:val="005F7A93"/>
    <w:rsid w:val="00612AF6"/>
    <w:rsid w:val="0062151B"/>
    <w:rsid w:val="00623EAD"/>
    <w:rsid w:val="00624FFA"/>
    <w:rsid w:val="00625E17"/>
    <w:rsid w:val="00632C43"/>
    <w:rsid w:val="00644252"/>
    <w:rsid w:val="006619C0"/>
    <w:rsid w:val="00661DBA"/>
    <w:rsid w:val="0066366D"/>
    <w:rsid w:val="00675F25"/>
    <w:rsid w:val="006824DB"/>
    <w:rsid w:val="006A3343"/>
    <w:rsid w:val="006A6373"/>
    <w:rsid w:val="006B0210"/>
    <w:rsid w:val="006B2D56"/>
    <w:rsid w:val="006B52C4"/>
    <w:rsid w:val="006C05C2"/>
    <w:rsid w:val="006D05BE"/>
    <w:rsid w:val="006D1C47"/>
    <w:rsid w:val="006D4387"/>
    <w:rsid w:val="006E2C85"/>
    <w:rsid w:val="00703A43"/>
    <w:rsid w:val="007100F6"/>
    <w:rsid w:val="007111B6"/>
    <w:rsid w:val="00711637"/>
    <w:rsid w:val="00716902"/>
    <w:rsid w:val="00723332"/>
    <w:rsid w:val="00731177"/>
    <w:rsid w:val="00744833"/>
    <w:rsid w:val="007628BE"/>
    <w:rsid w:val="00762F05"/>
    <w:rsid w:val="00763E3D"/>
    <w:rsid w:val="0077728C"/>
    <w:rsid w:val="00796C68"/>
    <w:rsid w:val="007A054B"/>
    <w:rsid w:val="007A14E9"/>
    <w:rsid w:val="007A5180"/>
    <w:rsid w:val="007D5F46"/>
    <w:rsid w:val="007E45C4"/>
    <w:rsid w:val="007F4403"/>
    <w:rsid w:val="007F4513"/>
    <w:rsid w:val="007F7B5D"/>
    <w:rsid w:val="008014CA"/>
    <w:rsid w:val="008266AB"/>
    <w:rsid w:val="00833002"/>
    <w:rsid w:val="0083519F"/>
    <w:rsid w:val="008374A7"/>
    <w:rsid w:val="00844F2B"/>
    <w:rsid w:val="0084581F"/>
    <w:rsid w:val="008524B3"/>
    <w:rsid w:val="0085687E"/>
    <w:rsid w:val="00860626"/>
    <w:rsid w:val="0086301E"/>
    <w:rsid w:val="0087017E"/>
    <w:rsid w:val="00877B86"/>
    <w:rsid w:val="00881139"/>
    <w:rsid w:val="008900D0"/>
    <w:rsid w:val="008925EF"/>
    <w:rsid w:val="00896CBC"/>
    <w:rsid w:val="008A6ADC"/>
    <w:rsid w:val="008A6CBA"/>
    <w:rsid w:val="008B1168"/>
    <w:rsid w:val="008B670F"/>
    <w:rsid w:val="008C18E5"/>
    <w:rsid w:val="008D5905"/>
    <w:rsid w:val="008D6AEB"/>
    <w:rsid w:val="008E64C2"/>
    <w:rsid w:val="008F07FF"/>
    <w:rsid w:val="008F1361"/>
    <w:rsid w:val="008F63BB"/>
    <w:rsid w:val="009071F3"/>
    <w:rsid w:val="00912517"/>
    <w:rsid w:val="009261BE"/>
    <w:rsid w:val="00941A7B"/>
    <w:rsid w:val="00947F54"/>
    <w:rsid w:val="0095382C"/>
    <w:rsid w:val="00954D99"/>
    <w:rsid w:val="00962DAC"/>
    <w:rsid w:val="009632D3"/>
    <w:rsid w:val="00963F73"/>
    <w:rsid w:val="00965A80"/>
    <w:rsid w:val="009666C2"/>
    <w:rsid w:val="0099410F"/>
    <w:rsid w:val="009A059E"/>
    <w:rsid w:val="009A1FE6"/>
    <w:rsid w:val="009A216C"/>
    <w:rsid w:val="009A741A"/>
    <w:rsid w:val="009B24A0"/>
    <w:rsid w:val="009B6898"/>
    <w:rsid w:val="009C0E3B"/>
    <w:rsid w:val="009D7759"/>
    <w:rsid w:val="009E26F5"/>
    <w:rsid w:val="009F1FD6"/>
    <w:rsid w:val="00A00A16"/>
    <w:rsid w:val="00A014D5"/>
    <w:rsid w:val="00A02F43"/>
    <w:rsid w:val="00A05998"/>
    <w:rsid w:val="00A1161B"/>
    <w:rsid w:val="00A16708"/>
    <w:rsid w:val="00A17957"/>
    <w:rsid w:val="00A21516"/>
    <w:rsid w:val="00A36E78"/>
    <w:rsid w:val="00A44E72"/>
    <w:rsid w:val="00A46270"/>
    <w:rsid w:val="00A52C03"/>
    <w:rsid w:val="00A73052"/>
    <w:rsid w:val="00A814E3"/>
    <w:rsid w:val="00A938BB"/>
    <w:rsid w:val="00AA1D9C"/>
    <w:rsid w:val="00AA7684"/>
    <w:rsid w:val="00AB42C5"/>
    <w:rsid w:val="00AB50E1"/>
    <w:rsid w:val="00AB7C2A"/>
    <w:rsid w:val="00AD3488"/>
    <w:rsid w:val="00AD7D8F"/>
    <w:rsid w:val="00AE4ED7"/>
    <w:rsid w:val="00AE6F5D"/>
    <w:rsid w:val="00AF5245"/>
    <w:rsid w:val="00B14519"/>
    <w:rsid w:val="00B169DB"/>
    <w:rsid w:val="00B2150F"/>
    <w:rsid w:val="00B6055B"/>
    <w:rsid w:val="00B7120E"/>
    <w:rsid w:val="00B72B05"/>
    <w:rsid w:val="00B762A9"/>
    <w:rsid w:val="00B808A5"/>
    <w:rsid w:val="00B85E95"/>
    <w:rsid w:val="00BA4577"/>
    <w:rsid w:val="00BA61E8"/>
    <w:rsid w:val="00BB1A88"/>
    <w:rsid w:val="00BC5489"/>
    <w:rsid w:val="00BC6250"/>
    <w:rsid w:val="00BC7590"/>
    <w:rsid w:val="00BE467B"/>
    <w:rsid w:val="00BF437F"/>
    <w:rsid w:val="00C12C5F"/>
    <w:rsid w:val="00C25013"/>
    <w:rsid w:val="00C275E3"/>
    <w:rsid w:val="00C30B3E"/>
    <w:rsid w:val="00C342CF"/>
    <w:rsid w:val="00C34EFF"/>
    <w:rsid w:val="00C371B8"/>
    <w:rsid w:val="00C41CBF"/>
    <w:rsid w:val="00C53A67"/>
    <w:rsid w:val="00C65DF1"/>
    <w:rsid w:val="00C669AD"/>
    <w:rsid w:val="00C66DDA"/>
    <w:rsid w:val="00C82F63"/>
    <w:rsid w:val="00C95379"/>
    <w:rsid w:val="00CB13E2"/>
    <w:rsid w:val="00CB45FE"/>
    <w:rsid w:val="00CE5D5C"/>
    <w:rsid w:val="00CF52C6"/>
    <w:rsid w:val="00CF609D"/>
    <w:rsid w:val="00D01F35"/>
    <w:rsid w:val="00D06BF3"/>
    <w:rsid w:val="00D111B1"/>
    <w:rsid w:val="00D14EB2"/>
    <w:rsid w:val="00D15683"/>
    <w:rsid w:val="00D15E29"/>
    <w:rsid w:val="00D25CA8"/>
    <w:rsid w:val="00D30AD6"/>
    <w:rsid w:val="00D4025B"/>
    <w:rsid w:val="00D756F8"/>
    <w:rsid w:val="00D80910"/>
    <w:rsid w:val="00D95F57"/>
    <w:rsid w:val="00DA4265"/>
    <w:rsid w:val="00DA7286"/>
    <w:rsid w:val="00DA74DD"/>
    <w:rsid w:val="00DA7814"/>
    <w:rsid w:val="00DB679B"/>
    <w:rsid w:val="00DD2E45"/>
    <w:rsid w:val="00DD4F36"/>
    <w:rsid w:val="00DF0595"/>
    <w:rsid w:val="00DF1AAE"/>
    <w:rsid w:val="00E05313"/>
    <w:rsid w:val="00E05516"/>
    <w:rsid w:val="00E11F7C"/>
    <w:rsid w:val="00E1232C"/>
    <w:rsid w:val="00E151B4"/>
    <w:rsid w:val="00E200FB"/>
    <w:rsid w:val="00E30963"/>
    <w:rsid w:val="00E35E50"/>
    <w:rsid w:val="00E40C27"/>
    <w:rsid w:val="00E44196"/>
    <w:rsid w:val="00E615B7"/>
    <w:rsid w:val="00E72456"/>
    <w:rsid w:val="00E7342E"/>
    <w:rsid w:val="00E80FD8"/>
    <w:rsid w:val="00E85C90"/>
    <w:rsid w:val="00E87E59"/>
    <w:rsid w:val="00E90444"/>
    <w:rsid w:val="00E9228A"/>
    <w:rsid w:val="00E97DB8"/>
    <w:rsid w:val="00EB402B"/>
    <w:rsid w:val="00EB7D2B"/>
    <w:rsid w:val="00EC79DE"/>
    <w:rsid w:val="00EC7CF4"/>
    <w:rsid w:val="00ED528E"/>
    <w:rsid w:val="00EE0EFA"/>
    <w:rsid w:val="00EE1F03"/>
    <w:rsid w:val="00EE2B7C"/>
    <w:rsid w:val="00EE3B09"/>
    <w:rsid w:val="00EE44B7"/>
    <w:rsid w:val="00F07EC1"/>
    <w:rsid w:val="00F177E0"/>
    <w:rsid w:val="00F36090"/>
    <w:rsid w:val="00F36FF2"/>
    <w:rsid w:val="00F4546C"/>
    <w:rsid w:val="00F45D42"/>
    <w:rsid w:val="00F46D0D"/>
    <w:rsid w:val="00F47FA0"/>
    <w:rsid w:val="00F748B0"/>
    <w:rsid w:val="00F77750"/>
    <w:rsid w:val="00F852FA"/>
    <w:rsid w:val="00F90D6B"/>
    <w:rsid w:val="00F948BD"/>
    <w:rsid w:val="00FA481C"/>
    <w:rsid w:val="00FA501B"/>
    <w:rsid w:val="00FB1A43"/>
    <w:rsid w:val="00FB1D33"/>
    <w:rsid w:val="00FC29B7"/>
    <w:rsid w:val="00FC59C4"/>
    <w:rsid w:val="00FC7F96"/>
    <w:rsid w:val="00FD3128"/>
    <w:rsid w:val="00FE192B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09C"/>
  <w15:docId w15:val="{6E623CA6-D457-4BA9-B9D0-9A4E91B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44F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B4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0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1Light-Accent11">
    <w:name w:val="Grid Table 1 Light - Accent 11"/>
    <w:basedOn w:val="TableNormal"/>
    <w:uiPriority w:val="46"/>
    <w:rsid w:val="00CF52C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E33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2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705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lin.k@tam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nor_hirt@tamu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rafiparvez@tam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3D561817.dotm</Template>
  <TotalTime>51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Parvez Rafi</dc:creator>
  <cp:lastModifiedBy>Kulshrestha, Pulin</cp:lastModifiedBy>
  <cp:revision>81</cp:revision>
  <dcterms:created xsi:type="dcterms:W3CDTF">2017-01-31T07:48:00Z</dcterms:created>
  <dcterms:modified xsi:type="dcterms:W3CDTF">2017-01-31T22:17:00Z</dcterms:modified>
</cp:coreProperties>
</file>